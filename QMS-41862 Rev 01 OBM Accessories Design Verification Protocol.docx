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AF0" w:rsidRPr="001A510B" w:rsidRDefault="005F07AA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 </w:t>
      </w: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F40AD0" w:rsidRPr="00E04685" w:rsidRDefault="00F40AD0" w:rsidP="00F40AD0">
      <w:pPr>
        <w:ind w:left="446"/>
        <w:jc w:val="center"/>
        <w:rPr>
          <w:b/>
          <w:color w:val="000000" w:themeColor="text1"/>
          <w:sz w:val="32"/>
          <w:szCs w:val="32"/>
        </w:rPr>
      </w:pPr>
      <w:r w:rsidRPr="00E04685">
        <w:rPr>
          <w:b/>
          <w:color w:val="000000" w:themeColor="text1"/>
          <w:sz w:val="32"/>
          <w:szCs w:val="32"/>
        </w:rPr>
        <w:t>OBM Accessories</w:t>
      </w:r>
    </w:p>
    <w:p w:rsidR="00D12E2A" w:rsidRPr="00E81B77" w:rsidRDefault="00D12E2A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  <w:r w:rsidRPr="001A510B"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  <w:t>Design Verification Protocol</w:t>
      </w:r>
    </w:p>
    <w:p w:rsidR="003D6230" w:rsidRPr="003D6230" w:rsidRDefault="003D6230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</w:p>
    <w:p w:rsidR="003D6230" w:rsidRPr="001A510B" w:rsidRDefault="003D6230">
      <w:pPr>
        <w:contextualSpacing/>
        <w:jc w:val="center"/>
        <w:rPr>
          <w:rFonts w:ascii="Arial" w:eastAsiaTheme="majorEastAsia" w:hAnsi="Arial" w:cs="Arial"/>
          <w:b/>
          <w:bCs/>
          <w:spacing w:val="-10"/>
          <w:kern w:val="28"/>
          <w:sz w:val="32"/>
          <w:szCs w:val="32"/>
        </w:rPr>
      </w:pPr>
    </w:p>
    <w:p w:rsidR="00D12E2A" w:rsidRPr="001A510B" w:rsidRDefault="00D12E2A" w:rsidP="00D12E2A">
      <w:pPr>
        <w:rPr>
          <w:rFonts w:ascii="Arial" w:hAnsi="Arial" w:cs="Arial"/>
          <w:bCs/>
          <w:sz w:val="32"/>
          <w:szCs w:val="32"/>
        </w:rPr>
      </w:pPr>
    </w:p>
    <w:p w:rsidR="00D12E2A" w:rsidRPr="001A510B" w:rsidRDefault="00D12E2A" w:rsidP="001A510B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90469E" w:rsidRDefault="0090469E" w:rsidP="00D12E2A">
      <w:pPr>
        <w:ind w:left="360"/>
        <w:rPr>
          <w:rFonts w:ascii="Arial" w:hAnsi="Arial" w:cs="Arial"/>
          <w:bCs/>
          <w:sz w:val="20"/>
          <w:szCs w:val="20"/>
        </w:rPr>
      </w:pPr>
    </w:p>
    <w:p w:rsidR="00D12E2A" w:rsidRPr="003D6230" w:rsidRDefault="00D12E2A" w:rsidP="00D12E2A">
      <w:pPr>
        <w:ind w:left="360"/>
        <w:rPr>
          <w:rFonts w:ascii="Arial" w:hAnsi="Arial" w:cs="Arial"/>
          <w:bCs/>
          <w:sz w:val="20"/>
          <w:szCs w:val="20"/>
        </w:rPr>
      </w:pPr>
      <w:r w:rsidRPr="003D6230">
        <w:rPr>
          <w:rFonts w:ascii="Arial" w:hAnsi="Arial" w:cs="Arial"/>
          <w:bCs/>
          <w:sz w:val="20"/>
          <w:szCs w:val="20"/>
        </w:rPr>
        <w:t>The Design Verification Protocol is a living document; please note major changes to this document in the table below.</w:t>
      </w:r>
    </w:p>
    <w:p w:rsidR="00D12E2A" w:rsidRPr="001A510B" w:rsidRDefault="00D12E2A" w:rsidP="001A510B">
      <w:pPr>
        <w:ind w:left="360"/>
        <w:rPr>
          <w:rFonts w:ascii="Arial" w:hAnsi="Arial" w:cs="Arial"/>
          <w:bCs/>
          <w:sz w:val="20"/>
          <w:szCs w:val="20"/>
        </w:rPr>
      </w:pPr>
    </w:p>
    <w:tbl>
      <w:tblPr>
        <w:tblStyle w:val="TableGrid2"/>
        <w:tblW w:w="0" w:type="auto"/>
        <w:tblInd w:w="761" w:type="dxa"/>
        <w:tblLook w:val="01E0" w:firstRow="1" w:lastRow="1" w:firstColumn="1" w:lastColumn="1" w:noHBand="0" w:noVBand="0"/>
      </w:tblPr>
      <w:tblGrid>
        <w:gridCol w:w="669"/>
        <w:gridCol w:w="2638"/>
        <w:gridCol w:w="6209"/>
      </w:tblGrid>
      <w:tr w:rsidR="00D12E2A" w:rsidRPr="003D6230" w:rsidTr="001A510B">
        <w:tc>
          <w:tcPr>
            <w:tcW w:w="0" w:type="auto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Rev.</w:t>
            </w:r>
          </w:p>
        </w:tc>
        <w:tc>
          <w:tcPr>
            <w:tcW w:w="2638" w:type="dxa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Author</w:t>
            </w:r>
          </w:p>
        </w:tc>
        <w:tc>
          <w:tcPr>
            <w:tcW w:w="6209" w:type="dxa"/>
            <w:shd w:val="clear" w:color="auto" w:fill="FFFFFF" w:themeFill="background1"/>
          </w:tcPr>
          <w:p w:rsidR="00D12E2A" w:rsidRPr="003D6230" w:rsidRDefault="00D12E2A" w:rsidP="00D12E2A">
            <w:pPr>
              <w:rPr>
                <w:rFonts w:ascii="Arial" w:hAnsi="Arial" w:cs="Arial"/>
                <w:bCs/>
                <w:sz w:val="22"/>
              </w:rPr>
            </w:pPr>
            <w:r w:rsidRPr="003D6230">
              <w:rPr>
                <w:rFonts w:ascii="Arial" w:hAnsi="Arial" w:cs="Arial"/>
                <w:bCs/>
                <w:sz w:val="22"/>
              </w:rPr>
              <w:t>Change order number/Changes</w:t>
            </w:r>
          </w:p>
        </w:tc>
      </w:tr>
      <w:tr w:rsidR="00E04685" w:rsidRPr="003D6230" w:rsidTr="001A510B">
        <w:tc>
          <w:tcPr>
            <w:tcW w:w="0" w:type="auto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01</w:t>
            </w:r>
          </w:p>
        </w:tc>
        <w:tc>
          <w:tcPr>
            <w:tcW w:w="2638" w:type="dxa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 w:rsidRPr="00647257">
              <w:rPr>
                <w:bCs/>
                <w:sz w:val="22"/>
                <w:szCs w:val="22"/>
              </w:rPr>
              <w:t>Puneeth Gowda SR</w:t>
            </w:r>
          </w:p>
        </w:tc>
        <w:tc>
          <w:tcPr>
            <w:tcW w:w="6209" w:type="dxa"/>
          </w:tcPr>
          <w:p w:rsidR="00E04685" w:rsidRPr="00647257" w:rsidRDefault="00E04685" w:rsidP="00E04685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DCO</w:t>
            </w:r>
            <w:r w:rsidR="00C11D38">
              <w:rPr>
                <w:bCs/>
                <w:sz w:val="22"/>
                <w:szCs w:val="22"/>
              </w:rPr>
              <w:t>-41862</w:t>
            </w:r>
          </w:p>
        </w:tc>
      </w:tr>
    </w:tbl>
    <w:p w:rsidR="0020786B" w:rsidRDefault="0020786B">
      <w:pPr>
        <w:widowControl/>
        <w:rPr>
          <w:rFonts w:ascii="Arial" w:hAnsi="Arial" w:cs="Arial"/>
        </w:rPr>
      </w:pPr>
      <w:r w:rsidRPr="001A510B">
        <w:rPr>
          <w:rFonts w:ascii="Arial" w:hAnsi="Arial" w:cs="Arial"/>
        </w:rPr>
        <w:br w:type="page"/>
      </w:r>
    </w:p>
    <w:p w:rsidR="003D6230" w:rsidRDefault="003D6230">
      <w:pPr>
        <w:widowControl/>
        <w:rPr>
          <w:rFonts w:ascii="Arial" w:hAnsi="Arial" w:cs="Arial"/>
        </w:rPr>
      </w:pP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6230" w:rsidRPr="001A510B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3D6230" w:rsidRDefault="003D6230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Table of Contents</w:t>
      </w:r>
    </w:p>
    <w:p w:rsidR="00C42CE5" w:rsidRDefault="00C42CE5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C42CE5" w:rsidRPr="001A510B" w:rsidRDefault="00C42CE5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:rsidR="00B77C02" w:rsidRDefault="00756EEF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rFonts w:ascii="Arial" w:hAnsi="Arial" w:cs="Arial"/>
          <w:b w:val="0"/>
          <w:bCs w:val="0"/>
          <w:sz w:val="32"/>
          <w:szCs w:val="32"/>
        </w:rPr>
        <w:fldChar w:fldCharType="begin"/>
      </w:r>
      <w:r>
        <w:rPr>
          <w:rFonts w:ascii="Arial" w:hAnsi="Arial" w:cs="Arial"/>
          <w:b w:val="0"/>
          <w:bCs w:val="0"/>
          <w:sz w:val="32"/>
          <w:szCs w:val="32"/>
        </w:rPr>
        <w:instrText xml:space="preserve"> TOC \o "1-1" \h \z \u </w:instrText>
      </w:r>
      <w:r>
        <w:rPr>
          <w:rFonts w:ascii="Arial" w:hAnsi="Arial" w:cs="Arial"/>
          <w:b w:val="0"/>
          <w:bCs w:val="0"/>
          <w:sz w:val="32"/>
          <w:szCs w:val="32"/>
        </w:rPr>
        <w:fldChar w:fldCharType="separate"/>
      </w:r>
      <w:hyperlink w:anchor="_Toc1117183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Purpose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_Toc1117183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4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Definitions and Acronyms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_Toc1117184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5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Reference Documents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_Toc1117185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6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Test equipment/tools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_Toc1117186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87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Design outputs being tested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_Toc1117187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3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0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Appendices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_Toc1117190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4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1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Protocol Prerequisites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_Toc1117191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4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2" w:history="1">
        <w:r w:rsidR="00B77C02" w:rsidRPr="009F4D54">
          <w:rPr>
            <w:rStyle w:val="Hyperlink"/>
            <w:rFonts w:ascii="Times New Roman" w:hAnsi="Times New Roman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8.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Test Case 1 – Description of Feature or Functional Area under test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_Toc1117192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6</w:t>
        </w:r>
        <w:r w:rsidR="00B77C02">
          <w:rPr>
            <w:noProof/>
            <w:webHidden/>
          </w:rPr>
          <w:fldChar w:fldCharType="end"/>
        </w:r>
      </w:hyperlink>
    </w:p>
    <w:p w:rsidR="00B77C02" w:rsidRDefault="006361A0">
      <w:pPr>
        <w:pStyle w:val="TOC1"/>
        <w:tabs>
          <w:tab w:val="left" w:pos="480"/>
          <w:tab w:val="right" w:leader="dot" w:pos="10214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1117193" w:history="1">
        <w:r w:rsidR="00B77C02" w:rsidRPr="009F4D54">
          <w:rPr>
            <w:rStyle w:val="Hyperlink"/>
            <w:rFonts w:ascii="Arial" w:hAnsi="Arial" w:cs="Arial"/>
            <w:noProof/>
          </w:rPr>
          <w:t>9.</w:t>
        </w:r>
        <w:r w:rsidR="00B77C02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B77C02" w:rsidRPr="009F4D54">
          <w:rPr>
            <w:rStyle w:val="Hyperlink"/>
            <w:rFonts w:ascii="Arial" w:hAnsi="Arial" w:cs="Arial"/>
            <w:noProof/>
          </w:rPr>
          <w:t>Protocol</w:t>
        </w:r>
        <w:r w:rsidR="00B77C02">
          <w:rPr>
            <w:noProof/>
            <w:webHidden/>
          </w:rPr>
          <w:tab/>
        </w:r>
        <w:r w:rsidR="00B77C02">
          <w:rPr>
            <w:noProof/>
            <w:webHidden/>
          </w:rPr>
          <w:fldChar w:fldCharType="begin"/>
        </w:r>
        <w:r w:rsidR="00B77C02">
          <w:rPr>
            <w:noProof/>
            <w:webHidden/>
          </w:rPr>
          <w:instrText xml:space="preserve"> PAGEREF _Toc1117193 \h </w:instrText>
        </w:r>
        <w:r w:rsidR="00B77C02">
          <w:rPr>
            <w:noProof/>
            <w:webHidden/>
          </w:rPr>
        </w:r>
        <w:r w:rsidR="00B77C02">
          <w:rPr>
            <w:noProof/>
            <w:webHidden/>
          </w:rPr>
          <w:fldChar w:fldCharType="separate"/>
        </w:r>
        <w:r w:rsidR="00981DD2">
          <w:rPr>
            <w:noProof/>
            <w:webHidden/>
          </w:rPr>
          <w:t>12</w:t>
        </w:r>
        <w:r w:rsidR="00B77C02">
          <w:rPr>
            <w:noProof/>
            <w:webHidden/>
          </w:rPr>
          <w:fldChar w:fldCharType="end"/>
        </w:r>
      </w:hyperlink>
    </w:p>
    <w:p w:rsidR="003D6230" w:rsidRPr="001A510B" w:rsidRDefault="00756EEF" w:rsidP="001A510B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fldChar w:fldCharType="end"/>
      </w:r>
    </w:p>
    <w:p w:rsidR="004C4940" w:rsidRPr="001A510B" w:rsidRDefault="004C4940">
      <w:pPr>
        <w:widowControl/>
        <w:rPr>
          <w:rFonts w:ascii="Arial" w:hAnsi="Arial" w:cs="Arial"/>
        </w:rPr>
      </w:pPr>
      <w:r w:rsidRPr="001A510B">
        <w:rPr>
          <w:rFonts w:ascii="Arial" w:hAnsi="Arial" w:cs="Arial"/>
        </w:rPr>
        <w:br w:type="page"/>
      </w:r>
    </w:p>
    <w:p w:rsidR="00E54AF0" w:rsidRPr="001A510B" w:rsidRDefault="00E54AF0" w:rsidP="001A7313">
      <w:pPr>
        <w:rPr>
          <w:rFonts w:ascii="Arial" w:hAnsi="Arial" w:cs="Arial"/>
        </w:rPr>
      </w:pPr>
    </w:p>
    <w:p w:rsidR="00E54AF0" w:rsidRPr="001A510B" w:rsidRDefault="00CD28B1" w:rsidP="0020786B">
      <w:pPr>
        <w:pStyle w:val="Heading1"/>
        <w:tabs>
          <w:tab w:val="clear" w:pos="1152"/>
          <w:tab w:val="num" w:pos="720"/>
        </w:tabs>
        <w:ind w:hanging="1152"/>
        <w:rPr>
          <w:rFonts w:ascii="Arial" w:hAnsi="Arial" w:cs="Arial"/>
        </w:rPr>
      </w:pPr>
      <w:bookmarkStart w:id="0" w:name="_Toc1117183"/>
      <w:r w:rsidRPr="001A510B">
        <w:rPr>
          <w:rFonts w:ascii="Arial" w:hAnsi="Arial" w:cs="Arial"/>
        </w:rPr>
        <w:t>Purpose</w:t>
      </w:r>
      <w:bookmarkEnd w:id="0"/>
    </w:p>
    <w:p w:rsidR="00A44BDE" w:rsidRPr="00A44BDE" w:rsidRDefault="00A44BDE" w:rsidP="0020786B">
      <w:pPr>
        <w:pStyle w:val="Heading2"/>
        <w:ind w:hanging="1548"/>
        <w:rPr>
          <w:rFonts w:ascii="Arial" w:hAnsi="Arial" w:cs="Arial"/>
          <w:i/>
          <w:color w:val="FF0000"/>
          <w:sz w:val="20"/>
          <w:szCs w:val="20"/>
        </w:rPr>
      </w:pPr>
      <w:r w:rsidRPr="00A44BDE">
        <w:rPr>
          <w:rFonts w:ascii="Arial" w:hAnsi="Arial" w:cs="Arial"/>
          <w:sz w:val="20"/>
          <w:szCs w:val="20"/>
        </w:rPr>
        <w:t xml:space="preserve">The purpose of this protocol is to provide the evidence that the design output meets the design input </w:t>
      </w:r>
    </w:p>
    <w:p w:rsidR="00E54AF0" w:rsidRPr="00A44BDE" w:rsidRDefault="00E54AF0" w:rsidP="00A44BDE">
      <w:pPr>
        <w:pStyle w:val="Heading2"/>
        <w:ind w:hanging="1548"/>
        <w:rPr>
          <w:rFonts w:ascii="Arial" w:hAnsi="Arial" w:cs="Arial"/>
          <w:i/>
          <w:color w:val="FF0000"/>
          <w:sz w:val="20"/>
          <w:szCs w:val="20"/>
        </w:rPr>
      </w:pPr>
      <w:r w:rsidRPr="00A44BDE">
        <w:rPr>
          <w:rFonts w:ascii="Arial" w:hAnsi="Arial" w:cs="Arial"/>
          <w:sz w:val="20"/>
          <w:szCs w:val="20"/>
        </w:rPr>
        <w:t>The scope of this p</w:t>
      </w:r>
      <w:r w:rsidR="00A23589" w:rsidRPr="00A44BDE">
        <w:rPr>
          <w:rFonts w:ascii="Arial" w:hAnsi="Arial" w:cs="Arial"/>
          <w:sz w:val="20"/>
          <w:szCs w:val="20"/>
        </w:rPr>
        <w:t>rotocol</w:t>
      </w:r>
      <w:r w:rsidRPr="00A44BDE">
        <w:rPr>
          <w:rFonts w:ascii="Arial" w:hAnsi="Arial" w:cs="Arial"/>
          <w:sz w:val="20"/>
          <w:szCs w:val="20"/>
        </w:rPr>
        <w:t xml:space="preserve"> applies to </w:t>
      </w:r>
      <w:r w:rsidR="00A44BDE" w:rsidRPr="00A44BDE">
        <w:rPr>
          <w:rFonts w:ascii="Arial" w:hAnsi="Arial" w:cs="Arial"/>
          <w:sz w:val="20"/>
          <w:szCs w:val="20"/>
        </w:rPr>
        <w:t xml:space="preserve">the </w:t>
      </w:r>
      <w:r w:rsidR="00A44BDE" w:rsidRPr="00A44BDE">
        <w:rPr>
          <w:rFonts w:ascii="Arial" w:hAnsi="Arial" w:cs="Arial"/>
          <w:color w:val="000000" w:themeColor="text1"/>
          <w:sz w:val="20"/>
          <w:szCs w:val="20"/>
        </w:rPr>
        <w:t>OBM Accessories</w:t>
      </w:r>
      <w:r w:rsidR="00A44BDE" w:rsidRPr="00A44BDE">
        <w:rPr>
          <w:rFonts w:ascii="Arial" w:hAnsi="Arial" w:cs="Arial"/>
          <w:color w:val="FF0000"/>
          <w:sz w:val="20"/>
          <w:szCs w:val="20"/>
        </w:rPr>
        <w:t xml:space="preserve"> </w:t>
      </w:r>
      <w:r w:rsidR="00A44BDE" w:rsidRPr="00A44BDE">
        <w:rPr>
          <w:rFonts w:ascii="Arial" w:hAnsi="Arial" w:cs="Arial"/>
          <w:sz w:val="20"/>
          <w:szCs w:val="20"/>
        </w:rPr>
        <w:t xml:space="preserve">(Neonatal Hydrogel Sensor and </w:t>
      </w:r>
      <w:r w:rsidR="00A44BDE" w:rsidRPr="00A44BDE">
        <w:rPr>
          <w:rFonts w:ascii="Arial" w:hAnsi="Arial" w:cs="Arial"/>
          <w:bCs/>
          <w:sz w:val="20"/>
          <w:szCs w:val="20"/>
        </w:rPr>
        <w:t xml:space="preserve">Olympic </w:t>
      </w:r>
      <w:proofErr w:type="spellStart"/>
      <w:r w:rsidR="00A44BDE" w:rsidRPr="00A44BDE">
        <w:rPr>
          <w:rFonts w:ascii="Arial" w:hAnsi="Arial" w:cs="Arial"/>
          <w:bCs/>
          <w:sz w:val="20"/>
          <w:szCs w:val="20"/>
        </w:rPr>
        <w:t>Brainz</w:t>
      </w:r>
      <w:proofErr w:type="spellEnd"/>
      <w:r w:rsidR="00A44BDE" w:rsidRPr="00A44BDE">
        <w:rPr>
          <w:rFonts w:ascii="Arial" w:hAnsi="Arial" w:cs="Arial"/>
          <w:bCs/>
          <w:sz w:val="20"/>
          <w:szCs w:val="20"/>
        </w:rPr>
        <w:t xml:space="preserve"> Monitor (OBM) positioning </w:t>
      </w:r>
      <w:r w:rsidR="00DC35D6" w:rsidRPr="00A44BDE">
        <w:rPr>
          <w:rFonts w:ascii="Arial" w:hAnsi="Arial" w:cs="Arial"/>
          <w:bCs/>
          <w:sz w:val="20"/>
          <w:szCs w:val="20"/>
        </w:rPr>
        <w:t>Strip)</w:t>
      </w:r>
    </w:p>
    <w:p w:rsidR="00E54AF0" w:rsidRPr="001A510B" w:rsidRDefault="00E54AF0" w:rsidP="00992B3A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1" w:name="_Toc1117184"/>
      <w:r w:rsidRPr="001A510B">
        <w:rPr>
          <w:rFonts w:ascii="Arial" w:hAnsi="Arial" w:cs="Arial"/>
        </w:rPr>
        <w:t>Definitions</w:t>
      </w:r>
      <w:r w:rsidR="00954A68" w:rsidRPr="001A510B">
        <w:rPr>
          <w:rFonts w:ascii="Arial" w:hAnsi="Arial" w:cs="Arial"/>
        </w:rPr>
        <w:t xml:space="preserve"> and Acronyms</w:t>
      </w:r>
      <w:bookmarkEnd w:id="1"/>
    </w:p>
    <w:p w:rsidR="00E54AF0" w:rsidRPr="001B09F0" w:rsidRDefault="00597015" w:rsidP="00D12E2A">
      <w:pPr>
        <w:pStyle w:val="Heading2"/>
        <w:ind w:hanging="1548"/>
        <w:rPr>
          <w:rFonts w:ascii="Arial" w:hAnsi="Arial" w:cs="Arial"/>
          <w:i/>
          <w:color w:val="FF0000"/>
          <w:sz w:val="20"/>
          <w:szCs w:val="20"/>
        </w:rPr>
      </w:pPr>
      <w:r w:rsidRPr="001B09F0">
        <w:rPr>
          <w:rFonts w:ascii="Arial" w:hAnsi="Arial" w:cs="Arial"/>
          <w:sz w:val="20"/>
          <w:szCs w:val="20"/>
        </w:rPr>
        <w:t>ORAE- “Observed Results are As Expected” –This is used in the observed results column when measurement or values are not needed in the Observed Results column.</w:t>
      </w:r>
    </w:p>
    <w:p w:rsidR="00597015" w:rsidRPr="001B09F0" w:rsidRDefault="00597015" w:rsidP="00D12E2A">
      <w:pPr>
        <w:pStyle w:val="Heading2"/>
        <w:ind w:hanging="1548"/>
        <w:rPr>
          <w:rFonts w:ascii="Arial" w:hAnsi="Arial" w:cs="Arial"/>
          <w:sz w:val="20"/>
          <w:szCs w:val="20"/>
        </w:rPr>
      </w:pPr>
      <w:r w:rsidRPr="001B09F0">
        <w:rPr>
          <w:rFonts w:ascii="Arial" w:hAnsi="Arial" w:cs="Arial"/>
          <w:sz w:val="20"/>
          <w:szCs w:val="20"/>
        </w:rPr>
        <w:t>Verification: Confirmation by objective evidence through testing, clinical trial (when required) and design reviews that design output meets (functional and operational) design input requirements</w:t>
      </w:r>
    </w:p>
    <w:p w:rsidR="00597015" w:rsidRPr="001B09F0" w:rsidRDefault="00597015" w:rsidP="00597015">
      <w:pPr>
        <w:pStyle w:val="Heading2"/>
        <w:ind w:hanging="1548"/>
        <w:rPr>
          <w:rFonts w:ascii="Arial" w:hAnsi="Arial" w:cs="Arial"/>
          <w:sz w:val="20"/>
          <w:szCs w:val="20"/>
        </w:rPr>
      </w:pPr>
      <w:r w:rsidRPr="001B09F0">
        <w:rPr>
          <w:rFonts w:ascii="Arial" w:hAnsi="Arial" w:cs="Arial"/>
          <w:color w:val="000000" w:themeColor="text1"/>
          <w:sz w:val="20"/>
          <w:szCs w:val="20"/>
        </w:rPr>
        <w:t>Verification Test Procedure: The verification test procedure defines how the verification activities are to be completed. The procedure includes: 1) a reference to the elements of the plan - what/who/when, 2) protocols including conditions of tests and 3) Acceptance criteria</w:t>
      </w:r>
    </w:p>
    <w:p w:rsidR="00597015" w:rsidRDefault="00597015" w:rsidP="00597015">
      <w:pPr>
        <w:pStyle w:val="Heading2"/>
        <w:ind w:hanging="1548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Common used abbreviations </w:t>
      </w:r>
    </w:p>
    <w:p w:rsidR="00597015" w:rsidRPr="00597015" w:rsidRDefault="00597015" w:rsidP="00597015">
      <w:pPr>
        <w:pStyle w:val="Heading2"/>
        <w:numPr>
          <w:ilvl w:val="0"/>
          <w:numId w:val="14"/>
        </w:numPr>
        <w:rPr>
          <w:rFonts w:ascii="Arial" w:hAnsi="Arial" w:cs="Arial"/>
          <w:sz w:val="20"/>
        </w:rPr>
      </w:pPr>
      <w:r w:rsidRPr="00411A8D">
        <w:rPr>
          <w:rFonts w:ascii="Arial" w:hAnsi="Arial" w:cs="Arial"/>
          <w:sz w:val="20"/>
          <w:szCs w:val="20"/>
        </w:rPr>
        <w:t>OBM</w:t>
      </w:r>
      <w:r>
        <w:rPr>
          <w:rFonts w:ascii="Arial" w:hAnsi="Arial" w:cs="Arial"/>
          <w:sz w:val="20"/>
          <w:szCs w:val="20"/>
        </w:rPr>
        <w:t xml:space="preserve"> -</w:t>
      </w:r>
      <w:r w:rsidR="00C63251">
        <w:rPr>
          <w:rFonts w:ascii="Arial" w:hAnsi="Arial" w:cs="Arial"/>
          <w:sz w:val="20"/>
          <w:szCs w:val="20"/>
        </w:rPr>
        <w:t xml:space="preserve"> </w:t>
      </w:r>
      <w:r w:rsidR="00C63251" w:rsidRPr="00647257">
        <w:rPr>
          <w:bCs/>
        </w:rPr>
        <w:t xml:space="preserve">Olympic </w:t>
      </w:r>
      <w:proofErr w:type="spellStart"/>
      <w:r w:rsidR="00C63251" w:rsidRPr="00647257">
        <w:rPr>
          <w:bCs/>
        </w:rPr>
        <w:t>Brainz</w:t>
      </w:r>
      <w:proofErr w:type="spellEnd"/>
      <w:r w:rsidR="00C63251" w:rsidRPr="00647257">
        <w:rPr>
          <w:bCs/>
        </w:rPr>
        <w:t xml:space="preserve"> Monitor</w:t>
      </w:r>
    </w:p>
    <w:p w:rsidR="00E54AF0" w:rsidRPr="001A510B" w:rsidRDefault="00A1643C" w:rsidP="0020786B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  <w:bCs/>
        </w:rPr>
      </w:pPr>
      <w:bookmarkStart w:id="2" w:name="_Toc1117185"/>
      <w:r w:rsidRPr="001A510B">
        <w:rPr>
          <w:rFonts w:ascii="Arial" w:hAnsi="Arial" w:cs="Arial"/>
        </w:rPr>
        <w:t>Reference Documents</w:t>
      </w:r>
      <w:bookmarkEnd w:id="2"/>
    </w:p>
    <w:p w:rsidR="00D54C54" w:rsidRPr="00953B31" w:rsidRDefault="00D54C54" w:rsidP="00D54C54">
      <w:pPr>
        <w:pStyle w:val="ListParagraph"/>
        <w:widowControl/>
        <w:numPr>
          <w:ilvl w:val="0"/>
          <w:numId w:val="13"/>
        </w:numPr>
        <w:rPr>
          <w:rFonts w:ascii="Arial" w:hAnsi="Arial" w:cs="Arial"/>
          <w:color w:val="FF0000"/>
          <w:sz w:val="20"/>
        </w:rPr>
      </w:pPr>
      <w:r w:rsidRPr="00953B31">
        <w:rPr>
          <w:rFonts w:ascii="Arial" w:hAnsi="Arial" w:cs="Arial"/>
          <w:sz w:val="20"/>
        </w:rPr>
        <w:t>DOC-039741</w:t>
      </w:r>
      <w:r w:rsidRPr="00953B31">
        <w:rPr>
          <w:rFonts w:ascii="Arial" w:hAnsi="Arial" w:cs="Arial"/>
          <w:b/>
          <w:sz w:val="20"/>
        </w:rPr>
        <w:t xml:space="preserve"> </w:t>
      </w:r>
      <w:r w:rsidRPr="00953B31">
        <w:rPr>
          <w:rFonts w:ascii="Arial" w:hAnsi="Arial" w:cs="Arial"/>
          <w:color w:val="000000" w:themeColor="text1"/>
          <w:sz w:val="20"/>
        </w:rPr>
        <w:t>OBM Accessories Product Requirements</w:t>
      </w:r>
    </w:p>
    <w:p w:rsidR="00D54C54" w:rsidRPr="00953B31" w:rsidRDefault="00D54C54" w:rsidP="00D54C54">
      <w:pPr>
        <w:pStyle w:val="ListParagraph"/>
        <w:widowControl/>
        <w:numPr>
          <w:ilvl w:val="0"/>
          <w:numId w:val="13"/>
        </w:numPr>
        <w:rPr>
          <w:rFonts w:ascii="Arial" w:hAnsi="Arial" w:cs="Arial"/>
          <w:color w:val="FF0000"/>
          <w:sz w:val="20"/>
        </w:rPr>
      </w:pPr>
      <w:r w:rsidRPr="00953B31">
        <w:rPr>
          <w:rFonts w:ascii="Arial" w:hAnsi="Arial" w:cs="Arial"/>
          <w:sz w:val="20"/>
        </w:rPr>
        <w:t>DOC-</w:t>
      </w:r>
      <w:r w:rsidR="00C2177C">
        <w:rPr>
          <w:rFonts w:ascii="Arial" w:hAnsi="Arial" w:cs="Arial"/>
          <w:sz w:val="20"/>
        </w:rPr>
        <w:t xml:space="preserve">038031 </w:t>
      </w:r>
      <w:r w:rsidRPr="00953B31">
        <w:rPr>
          <w:rFonts w:ascii="Arial" w:hAnsi="Arial" w:cs="Arial"/>
          <w:color w:val="000000" w:themeColor="text1"/>
          <w:sz w:val="20"/>
        </w:rPr>
        <w:t>OBM Accessories Design Verification Plan.</w:t>
      </w:r>
    </w:p>
    <w:p w:rsidR="00D54C54" w:rsidRPr="00D54C54" w:rsidRDefault="00D54C54" w:rsidP="00D54C54">
      <w:pPr>
        <w:widowControl/>
        <w:ind w:left="1080"/>
        <w:rPr>
          <w:rFonts w:cs="Arial"/>
          <w:color w:val="FF0000"/>
          <w:sz w:val="20"/>
        </w:rPr>
      </w:pPr>
    </w:p>
    <w:p w:rsidR="00E54AF0" w:rsidRPr="001A510B" w:rsidRDefault="006E2596" w:rsidP="005E67C0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  <w:bCs/>
        </w:rPr>
      </w:pPr>
      <w:bookmarkStart w:id="3" w:name="_Toc1117186"/>
      <w:r w:rsidRPr="001A510B">
        <w:rPr>
          <w:rFonts w:ascii="Arial" w:hAnsi="Arial" w:cs="Arial"/>
        </w:rPr>
        <w:t>Test e</w:t>
      </w:r>
      <w:r w:rsidR="00A1643C" w:rsidRPr="001A510B">
        <w:rPr>
          <w:rFonts w:ascii="Arial" w:hAnsi="Arial" w:cs="Arial"/>
        </w:rPr>
        <w:t>quipment</w:t>
      </w:r>
      <w:r w:rsidRPr="001A510B">
        <w:rPr>
          <w:rFonts w:ascii="Arial" w:hAnsi="Arial" w:cs="Arial"/>
        </w:rPr>
        <w:t>/tools</w:t>
      </w:r>
      <w:bookmarkEnd w:id="3"/>
    </w:p>
    <w:p w:rsidR="00954A68" w:rsidRPr="001A510B" w:rsidRDefault="00954A68" w:rsidP="00954A68">
      <w:pPr>
        <w:pStyle w:val="ListParagraph"/>
        <w:rPr>
          <w:rFonts w:ascii="Arial" w:hAnsi="Arial" w:cs="Arial"/>
          <w:b/>
          <w:color w:val="00B050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1767"/>
        <w:gridCol w:w="1134"/>
        <w:gridCol w:w="1984"/>
        <w:gridCol w:w="1843"/>
      </w:tblGrid>
      <w:tr w:rsidR="00954A68" w:rsidRPr="003D6230" w:rsidTr="00334695">
        <w:trPr>
          <w:cantSplit/>
          <w:tblHeader/>
        </w:trPr>
        <w:tc>
          <w:tcPr>
            <w:tcW w:w="2344" w:type="dxa"/>
          </w:tcPr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 xml:space="preserve">Equipment </w:t>
            </w:r>
          </w:p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</w:p>
        </w:tc>
        <w:tc>
          <w:tcPr>
            <w:tcW w:w="1767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Manufacturer</w:t>
            </w:r>
          </w:p>
        </w:tc>
        <w:tc>
          <w:tcPr>
            <w:tcW w:w="1134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Model</w:t>
            </w:r>
          </w:p>
        </w:tc>
        <w:tc>
          <w:tcPr>
            <w:tcW w:w="1984" w:type="dxa"/>
          </w:tcPr>
          <w:p w:rsidR="00954A68" w:rsidRPr="00A605C8" w:rsidRDefault="00954A68" w:rsidP="00334695">
            <w:pPr>
              <w:ind w:left="4"/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Serial Number</w:t>
            </w:r>
          </w:p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</w:p>
        </w:tc>
        <w:tc>
          <w:tcPr>
            <w:tcW w:w="1843" w:type="dxa"/>
          </w:tcPr>
          <w:p w:rsidR="00954A68" w:rsidRPr="00A605C8" w:rsidRDefault="00954A68" w:rsidP="00334695">
            <w:pPr>
              <w:rPr>
                <w:rFonts w:ascii="Arial" w:hAnsi="Arial" w:cs="Arial"/>
                <w:b/>
              </w:rPr>
            </w:pPr>
            <w:r w:rsidRPr="00A605C8">
              <w:rPr>
                <w:rFonts w:ascii="Arial" w:hAnsi="Arial" w:cs="Arial"/>
                <w:b/>
              </w:rPr>
              <w:t>Calibration Expiry Date</w:t>
            </w:r>
          </w:p>
        </w:tc>
      </w:tr>
      <w:tr w:rsidR="000C3580" w:rsidRPr="003D6230" w:rsidTr="00334695">
        <w:tc>
          <w:tcPr>
            <w:tcW w:w="2344" w:type="dxa"/>
          </w:tcPr>
          <w:p w:rsidR="000C3580" w:rsidRPr="00A605C8" w:rsidRDefault="000C3580" w:rsidP="000C3580">
            <w:pPr>
              <w:rPr>
                <w:rFonts w:ascii="Arial" w:hAnsi="Arial" w:cs="Arial"/>
                <w:color w:val="000000" w:themeColor="text1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>DSO</w:t>
            </w:r>
          </w:p>
        </w:tc>
        <w:tc>
          <w:tcPr>
            <w:tcW w:w="1767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Tektronix</w:t>
            </w:r>
          </w:p>
        </w:tc>
        <w:tc>
          <w:tcPr>
            <w:tcW w:w="1134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TDS 2022B</w:t>
            </w:r>
          </w:p>
        </w:tc>
        <w:tc>
          <w:tcPr>
            <w:tcW w:w="1984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C040240</w:t>
            </w:r>
          </w:p>
        </w:tc>
        <w:tc>
          <w:tcPr>
            <w:tcW w:w="1843" w:type="dxa"/>
          </w:tcPr>
          <w:p w:rsidR="000C3580" w:rsidRPr="00A605C8" w:rsidRDefault="000C3580" w:rsidP="000C3580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09-May-2021</w:t>
            </w:r>
          </w:p>
        </w:tc>
      </w:tr>
      <w:tr w:rsidR="00A605C8" w:rsidRPr="003D6230" w:rsidTr="00981DD2">
        <w:tc>
          <w:tcPr>
            <w:tcW w:w="2344" w:type="dxa"/>
            <w:vAlign w:val="center"/>
          </w:tcPr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Signal Generator </w:t>
            </w:r>
          </w:p>
        </w:tc>
        <w:tc>
          <w:tcPr>
            <w:tcW w:w="1767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Stanford Research systems</w:t>
            </w:r>
          </w:p>
        </w:tc>
        <w:tc>
          <w:tcPr>
            <w:tcW w:w="113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DS-360</w:t>
            </w:r>
          </w:p>
        </w:tc>
        <w:tc>
          <w:tcPr>
            <w:tcW w:w="198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88511</w:t>
            </w:r>
          </w:p>
        </w:tc>
        <w:tc>
          <w:tcPr>
            <w:tcW w:w="1843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color w:val="000000" w:themeColor="text1"/>
                <w:sz w:val="20"/>
                <w:szCs w:val="20"/>
              </w:rPr>
              <w:t>18-Jan-2021</w:t>
            </w:r>
          </w:p>
        </w:tc>
      </w:tr>
      <w:tr w:rsidR="00954A68" w:rsidRPr="003D6230" w:rsidTr="00334695">
        <w:tc>
          <w:tcPr>
            <w:tcW w:w="2344" w:type="dxa"/>
          </w:tcPr>
          <w:p w:rsidR="00954A68" w:rsidRPr="00A605C8" w:rsidRDefault="00D54C54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Vernier Caliper</w:t>
            </w:r>
          </w:p>
        </w:tc>
        <w:tc>
          <w:tcPr>
            <w:tcW w:w="1767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954A68" w:rsidRPr="00A605C8" w:rsidRDefault="00954A68" w:rsidP="00334695">
            <w:pPr>
              <w:rPr>
                <w:rFonts w:ascii="Arial" w:hAnsi="Arial" w:cs="Arial"/>
              </w:rPr>
            </w:pPr>
          </w:p>
        </w:tc>
      </w:tr>
      <w:tr w:rsidR="00A605C8" w:rsidRPr="003D6230" w:rsidTr="00981DD2">
        <w:tc>
          <w:tcPr>
            <w:tcW w:w="2344" w:type="dxa"/>
            <w:vAlign w:val="center"/>
          </w:tcPr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Measuring Tape </w:t>
            </w:r>
          </w:p>
          <w:p w:rsidR="00A605C8" w:rsidRPr="00A605C8" w:rsidRDefault="00A605C8" w:rsidP="00A605C8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605C8">
              <w:rPr>
                <w:rFonts w:ascii="Arial" w:hAnsi="Arial" w:cs="Arial"/>
                <w:color w:val="000000" w:themeColor="text1"/>
                <w:sz w:val="20"/>
                <w:szCs w:val="20"/>
              </w:rPr>
              <w:t>(Capable to measure Minimum 150inch length)</w:t>
            </w:r>
          </w:p>
        </w:tc>
        <w:tc>
          <w:tcPr>
            <w:tcW w:w="1767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proofErr w:type="spellStart"/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>Oxio</w:t>
            </w:r>
            <w:proofErr w:type="spellEnd"/>
          </w:p>
        </w:tc>
        <w:tc>
          <w:tcPr>
            <w:tcW w:w="113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>---</w:t>
            </w:r>
          </w:p>
        </w:tc>
        <w:tc>
          <w:tcPr>
            <w:tcW w:w="1984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Hilock-19 </w:t>
            </w:r>
          </w:p>
        </w:tc>
        <w:tc>
          <w:tcPr>
            <w:tcW w:w="1843" w:type="dxa"/>
          </w:tcPr>
          <w:p w:rsidR="00A605C8" w:rsidRPr="00A605C8" w:rsidRDefault="00A605C8" w:rsidP="00A605C8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605C8">
              <w:rPr>
                <w:rFonts w:ascii="Arial" w:hAnsi="Arial" w:cs="Arial"/>
                <w:b/>
                <w:i/>
                <w:sz w:val="20"/>
                <w:szCs w:val="20"/>
              </w:rPr>
              <w:t xml:space="preserve">NA </w:t>
            </w:r>
          </w:p>
        </w:tc>
      </w:tr>
      <w:tr w:rsidR="00266BEE" w:rsidRPr="003D6230" w:rsidTr="00334695">
        <w:tc>
          <w:tcPr>
            <w:tcW w:w="2344" w:type="dxa"/>
          </w:tcPr>
          <w:p w:rsidR="00266BEE" w:rsidRPr="00A605C8" w:rsidRDefault="00266BEE" w:rsidP="00334695">
            <w:p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A605C8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OBM amplifier module  </w:t>
            </w:r>
          </w:p>
        </w:tc>
        <w:tc>
          <w:tcPr>
            <w:tcW w:w="1767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:rsidR="00266BEE" w:rsidRPr="00A605C8" w:rsidRDefault="00266BEE" w:rsidP="00334695">
            <w:pPr>
              <w:rPr>
                <w:rFonts w:ascii="Arial" w:hAnsi="Arial" w:cs="Arial"/>
              </w:rPr>
            </w:pPr>
          </w:p>
        </w:tc>
      </w:tr>
    </w:tbl>
    <w:p w:rsidR="00E54AF0" w:rsidRPr="001A510B" w:rsidRDefault="0095635C" w:rsidP="0020786B">
      <w:pPr>
        <w:pStyle w:val="Heading1"/>
        <w:tabs>
          <w:tab w:val="clear" w:pos="1080"/>
          <w:tab w:val="left" w:pos="720"/>
        </w:tabs>
        <w:ind w:hanging="1062"/>
        <w:rPr>
          <w:rFonts w:ascii="Arial" w:hAnsi="Arial" w:cs="Arial"/>
        </w:rPr>
      </w:pPr>
      <w:bookmarkStart w:id="4" w:name="_Toc1117187"/>
      <w:r w:rsidRPr="001A510B">
        <w:rPr>
          <w:rFonts w:ascii="Arial" w:hAnsi="Arial" w:cs="Arial"/>
        </w:rPr>
        <w:t>Design outputs being tested</w:t>
      </w:r>
      <w:bookmarkEnd w:id="4"/>
    </w:p>
    <w:p w:rsidR="00FD360B" w:rsidRPr="00411A8D" w:rsidRDefault="00567B74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Length of the cable</w:t>
      </w:r>
      <w:r w:rsidR="00920C2B" w:rsidRPr="00411A8D">
        <w:rPr>
          <w:rFonts w:ascii="Arial" w:hAnsi="Arial" w:cs="Arial"/>
          <w:sz w:val="20"/>
          <w:szCs w:val="20"/>
        </w:rPr>
        <w:t xml:space="preserve"> shall be measured </w:t>
      </w:r>
      <w:r w:rsidR="00FD360B" w:rsidRPr="00411A8D">
        <w:rPr>
          <w:rFonts w:ascii="Arial" w:hAnsi="Arial" w:cs="Arial"/>
          <w:sz w:val="20"/>
          <w:szCs w:val="20"/>
        </w:rPr>
        <w:t>-</w:t>
      </w:r>
      <w:r w:rsidR="005B29CE">
        <w:rPr>
          <w:rFonts w:ascii="Arial" w:hAnsi="Arial" w:cs="Arial"/>
          <w:sz w:val="20"/>
          <w:szCs w:val="20"/>
        </w:rPr>
        <w:t xml:space="preserve"> 1</w:t>
      </w:r>
      <w:r w:rsidRPr="00411A8D">
        <w:rPr>
          <w:rFonts w:ascii="Arial" w:hAnsi="Arial" w:cs="Arial"/>
          <w:sz w:val="20"/>
          <w:szCs w:val="20"/>
        </w:rPr>
        <w:t xml:space="preserve"> samples</w:t>
      </w:r>
    </w:p>
    <w:p w:rsidR="00FD360B" w:rsidRPr="00411A8D" w:rsidRDefault="00FD360B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lead cable touch proof conn</w:t>
      </w:r>
      <w:r w:rsidR="005B29CE">
        <w:rPr>
          <w:rFonts w:ascii="Arial" w:hAnsi="Arial" w:cs="Arial"/>
          <w:sz w:val="20"/>
          <w:szCs w:val="20"/>
        </w:rPr>
        <w:t>ector size shall be measured - 1</w:t>
      </w:r>
      <w:r w:rsidRPr="00411A8D">
        <w:rPr>
          <w:rFonts w:ascii="Arial" w:hAnsi="Arial" w:cs="Arial"/>
          <w:sz w:val="20"/>
          <w:szCs w:val="20"/>
        </w:rPr>
        <w:t xml:space="preserve"> samples</w:t>
      </w:r>
    </w:p>
    <w:p w:rsidR="00544822" w:rsidRPr="00266BEE" w:rsidRDefault="00544822" w:rsidP="00FD360B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Neonatal Hydrogel Sensor shall be Inspected that sensor Electrodes is PVC insulated (Outer)</w:t>
      </w:r>
    </w:p>
    <w:p w:rsidR="00266BEE" w:rsidRPr="00850662" w:rsidRDefault="00997495" w:rsidP="00FD360B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850662">
        <w:rPr>
          <w:rFonts w:ascii="Arial" w:hAnsi="Arial" w:cs="Arial"/>
          <w:sz w:val="20"/>
          <w:szCs w:val="20"/>
        </w:rPr>
        <w:lastRenderedPageBreak/>
        <w:t xml:space="preserve">The Neonatal Hydrogel sensor lead cable shall be inspected that is able to connect </w:t>
      </w:r>
      <w:proofErr w:type="spellStart"/>
      <w:r w:rsidRPr="00850662">
        <w:rPr>
          <w:rFonts w:ascii="Arial" w:hAnsi="Arial" w:cs="Arial"/>
          <w:sz w:val="20"/>
          <w:szCs w:val="20"/>
        </w:rPr>
        <w:t>natus</w:t>
      </w:r>
      <w:proofErr w:type="spellEnd"/>
      <w:r w:rsidRPr="00850662">
        <w:rPr>
          <w:rFonts w:ascii="Arial" w:hAnsi="Arial" w:cs="Arial"/>
          <w:sz w:val="20"/>
          <w:szCs w:val="20"/>
        </w:rPr>
        <w:t xml:space="preserve"> amplifier directly</w:t>
      </w:r>
    </w:p>
    <w:p w:rsidR="00997495" w:rsidRPr="00850662" w:rsidRDefault="008B3599" w:rsidP="00FD360B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850662">
        <w:rPr>
          <w:rFonts w:ascii="Arial" w:hAnsi="Arial" w:cs="Arial"/>
          <w:sz w:val="20"/>
          <w:szCs w:val="20"/>
        </w:rPr>
        <w:t xml:space="preserve">The Neonatal Hydrogel Sensor able to carry electrical signal continuously </w:t>
      </w:r>
    </w:p>
    <w:p w:rsidR="00544822" w:rsidRPr="00411A8D" w:rsidRDefault="00544822" w:rsidP="00544822">
      <w:pPr>
        <w:pStyle w:val="Heading2"/>
        <w:ind w:left="1440" w:hanging="720"/>
        <w:rPr>
          <w:rFonts w:ascii="Arial" w:hAnsi="Arial" w:cs="Arial"/>
          <w:i/>
          <w:color w:val="FF0000"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 xml:space="preserve">The OBM positioning strips package shall be Inspected that it consists of 20 </w:t>
      </w:r>
      <w:r w:rsidR="00876120" w:rsidRPr="00411A8D">
        <w:rPr>
          <w:rFonts w:ascii="Arial" w:hAnsi="Arial" w:cs="Arial"/>
          <w:sz w:val="20"/>
          <w:szCs w:val="20"/>
        </w:rPr>
        <w:t>strips</w:t>
      </w:r>
      <w:r w:rsidRPr="00411A8D">
        <w:rPr>
          <w:rFonts w:ascii="Arial" w:hAnsi="Arial" w:cs="Arial"/>
          <w:sz w:val="20"/>
          <w:szCs w:val="20"/>
        </w:rPr>
        <w:t xml:space="preserve"> per pack</w:t>
      </w:r>
    </w:p>
    <w:p w:rsidR="005E61C8" w:rsidRPr="00411A8D" w:rsidRDefault="00544822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Neonatal Hydrogel Sensor (disposable adhesive electrode) package shall be Inspected that it consists of 12 set, each set have 5 sensors (box of 60)</w:t>
      </w:r>
    </w:p>
    <w:p w:rsidR="005E61C8" w:rsidRPr="00411A8D" w:rsidRDefault="005E61C8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OBM0037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OBM0042 </w:t>
      </w:r>
      <w:r w:rsidRPr="00411A8D">
        <w:rPr>
          <w:rFonts w:ascii="Arial" w:hAnsi="Arial" w:cs="Arial"/>
          <w:sz w:val="20"/>
          <w:szCs w:val="20"/>
        </w:rPr>
        <w:t>Packaging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label shall be Inspected</w:t>
      </w:r>
    </w:p>
    <w:p w:rsidR="00544822" w:rsidRPr="00411A8D" w:rsidRDefault="005E61C8" w:rsidP="00544822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 xml:space="preserve">The </w:t>
      </w:r>
      <w:r w:rsidR="00C7412E">
        <w:rPr>
          <w:rFonts w:ascii="Arial" w:hAnsi="Arial" w:cs="Arial"/>
          <w:sz w:val="20"/>
          <w:szCs w:val="20"/>
        </w:rPr>
        <w:t>CZA</w:t>
      </w:r>
      <w:r w:rsidRPr="00411A8D">
        <w:rPr>
          <w:rFonts w:ascii="Arial" w:hAnsi="Arial" w:cs="Arial"/>
          <w:sz w:val="20"/>
          <w:szCs w:val="20"/>
        </w:rPr>
        <w:t>0037</w:t>
      </w:r>
      <w:r w:rsidR="001B09F0">
        <w:rPr>
          <w:rFonts w:ascii="Arial" w:hAnsi="Arial" w:cs="Arial"/>
          <w:sz w:val="20"/>
          <w:szCs w:val="20"/>
        </w:rPr>
        <w:t>P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C7412E">
        <w:rPr>
          <w:rFonts w:ascii="Arial" w:hAnsi="Arial" w:cs="Arial"/>
          <w:color w:val="000000"/>
          <w:sz w:val="20"/>
          <w:szCs w:val="20"/>
          <w:shd w:val="clear" w:color="auto" w:fill="FFFFFF"/>
        </w:rPr>
        <w:t>CZA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>0042</w:t>
      </w:r>
      <w:r w:rsidR="001B09F0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Pr="00411A8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Device 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>label shall be Inspected</w:t>
      </w:r>
    </w:p>
    <w:p w:rsidR="005E61C8" w:rsidRPr="00411A8D" w:rsidRDefault="005E61C8" w:rsidP="005E61C8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 positioning strips kit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label shall be Inspected</w:t>
      </w:r>
    </w:p>
    <w:p w:rsidR="005E61C8" w:rsidRPr="00334695" w:rsidRDefault="005E61C8" w:rsidP="00334695">
      <w:pPr>
        <w:pStyle w:val="Heading2"/>
        <w:ind w:left="1440" w:hanging="720"/>
        <w:rPr>
          <w:rFonts w:ascii="Arial" w:hAnsi="Arial" w:cs="Arial"/>
          <w:i/>
          <w:sz w:val="20"/>
          <w:szCs w:val="20"/>
        </w:rPr>
      </w:pPr>
      <w:r w:rsidRPr="00411A8D">
        <w:rPr>
          <w:rFonts w:ascii="Arial" w:hAnsi="Arial" w:cs="Arial"/>
          <w:sz w:val="20"/>
          <w:szCs w:val="20"/>
        </w:rPr>
        <w:t>The OBM User Manual shall</w:t>
      </w:r>
      <w:r w:rsidRPr="00411A8D">
        <w:rPr>
          <w:rStyle w:val="normaltextrun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be Inspected</w:t>
      </w:r>
    </w:p>
    <w:p w:rsidR="00FD1996" w:rsidRDefault="00FD1996" w:rsidP="009D6174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5" w:name="_Toc954191"/>
      <w:bookmarkStart w:id="6" w:name="_Toc954238"/>
      <w:bookmarkStart w:id="7" w:name="_Toc1117188"/>
      <w:bookmarkStart w:id="8" w:name="_Toc954192"/>
      <w:bookmarkStart w:id="9" w:name="_Toc954239"/>
      <w:bookmarkStart w:id="10" w:name="_Toc1117189"/>
      <w:bookmarkStart w:id="11" w:name="_Toc1117190"/>
      <w:bookmarkEnd w:id="5"/>
      <w:bookmarkEnd w:id="6"/>
      <w:bookmarkEnd w:id="7"/>
      <w:bookmarkEnd w:id="8"/>
      <w:bookmarkEnd w:id="9"/>
      <w:bookmarkEnd w:id="10"/>
      <w:r w:rsidRPr="001A510B">
        <w:rPr>
          <w:rFonts w:ascii="Arial" w:hAnsi="Arial" w:cs="Arial"/>
        </w:rPr>
        <w:t>Appendices</w:t>
      </w:r>
      <w:bookmarkEnd w:id="11"/>
    </w:p>
    <w:p w:rsidR="00E14F36" w:rsidRPr="00E14F36" w:rsidRDefault="00E14F36" w:rsidP="00E14F36">
      <w:pPr>
        <w:pStyle w:val="Heading1"/>
        <w:numPr>
          <w:ilvl w:val="0"/>
          <w:numId w:val="0"/>
        </w:numPr>
        <w:tabs>
          <w:tab w:val="clear" w:pos="1080"/>
          <w:tab w:val="left" w:pos="720"/>
        </w:tabs>
        <w:rPr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 w:rsidRPr="00E14F36">
        <w:rPr>
          <w:rFonts w:ascii="Arial" w:hAnsi="Arial" w:cs="Arial"/>
          <w:b w:val="0"/>
        </w:rPr>
        <w:tab/>
      </w:r>
      <w:r w:rsidRPr="00E14F36">
        <w:rPr>
          <w:rFonts w:ascii="Arial" w:hAnsi="Arial" w:cs="Arial"/>
          <w:b w:val="0"/>
          <w:sz w:val="20"/>
        </w:rPr>
        <w:t xml:space="preserve">Not required </w:t>
      </w:r>
    </w:p>
    <w:p w:rsidR="00E54AF0" w:rsidRPr="001A510B" w:rsidRDefault="00E96395" w:rsidP="0020786B">
      <w:pPr>
        <w:pStyle w:val="Heading1"/>
        <w:tabs>
          <w:tab w:val="clear" w:pos="1080"/>
          <w:tab w:val="left" w:pos="720"/>
        </w:tabs>
        <w:ind w:hanging="1152"/>
        <w:rPr>
          <w:rFonts w:ascii="Arial" w:hAnsi="Arial" w:cs="Arial"/>
        </w:rPr>
      </w:pPr>
      <w:bookmarkStart w:id="12" w:name="_Toc1117191"/>
      <w:r w:rsidRPr="001A510B">
        <w:rPr>
          <w:rFonts w:ascii="Arial" w:hAnsi="Arial" w:cs="Arial"/>
        </w:rPr>
        <w:t>Protocol Prerequisites</w:t>
      </w:r>
      <w:bookmarkEnd w:id="12"/>
    </w:p>
    <w:p w:rsidR="00E14F36" w:rsidRPr="00E14F36" w:rsidRDefault="00E14F36" w:rsidP="00E14F36">
      <w:pPr>
        <w:pStyle w:val="Heading1"/>
        <w:numPr>
          <w:ilvl w:val="0"/>
          <w:numId w:val="0"/>
        </w:numPr>
        <w:tabs>
          <w:tab w:val="clear" w:pos="1080"/>
          <w:tab w:val="left" w:pos="720"/>
        </w:tabs>
        <w:rPr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14F36">
        <w:rPr>
          <w:rFonts w:ascii="Arial" w:hAnsi="Arial" w:cs="Arial"/>
          <w:b w:val="0"/>
          <w:sz w:val="20"/>
        </w:rPr>
        <w:t>No Protocol Prerequisites</w:t>
      </w:r>
    </w:p>
    <w:p w:rsidR="000E393C" w:rsidRDefault="000E393C" w:rsidP="000E393C">
      <w:pPr>
        <w:pStyle w:val="Heading1"/>
        <w:numPr>
          <w:ilvl w:val="0"/>
          <w:numId w:val="0"/>
        </w:numPr>
        <w:ind w:left="1080" w:hanging="540"/>
        <w:rPr>
          <w:rFonts w:ascii="Arial" w:hAnsi="Arial" w:cs="Arial"/>
        </w:rPr>
      </w:pPr>
    </w:p>
    <w:p w:rsidR="00E14F36" w:rsidRPr="001A510B" w:rsidRDefault="00E14F36" w:rsidP="000E393C">
      <w:pPr>
        <w:pStyle w:val="Heading1"/>
        <w:numPr>
          <w:ilvl w:val="0"/>
          <w:numId w:val="0"/>
        </w:numPr>
        <w:ind w:left="1080" w:hanging="540"/>
        <w:rPr>
          <w:rFonts w:ascii="Arial" w:hAnsi="Arial" w:cs="Arial"/>
        </w:rPr>
        <w:sectPr w:rsidR="00E14F36" w:rsidRPr="001A510B" w:rsidSect="00D12E2A">
          <w:headerReference w:type="default" r:id="rId11"/>
          <w:footerReference w:type="default" r:id="rId12"/>
          <w:type w:val="continuous"/>
          <w:pgSz w:w="12240" w:h="15840" w:code="1"/>
          <w:pgMar w:top="720" w:right="1008" w:bottom="720" w:left="1008" w:header="576" w:footer="316" w:gutter="0"/>
          <w:cols w:space="720"/>
          <w:docGrid w:linePitch="360"/>
        </w:sectPr>
      </w:pPr>
      <w:r>
        <w:rPr>
          <w:rFonts w:ascii="Arial" w:hAnsi="Arial" w:cs="Arial"/>
        </w:rPr>
        <w:tab/>
        <w:t xml:space="preserve"> </w:t>
      </w:r>
    </w:p>
    <w:tbl>
      <w:tblPr>
        <w:tblW w:w="1463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0A0" w:firstRow="1" w:lastRow="0" w:firstColumn="1" w:lastColumn="0" w:noHBand="0" w:noVBand="0"/>
      </w:tblPr>
      <w:tblGrid>
        <w:gridCol w:w="4196"/>
        <w:gridCol w:w="5130"/>
        <w:gridCol w:w="5310"/>
      </w:tblGrid>
      <w:tr w:rsidR="00D643C0" w:rsidRPr="003D6230" w:rsidTr="00BD4458">
        <w:tc>
          <w:tcPr>
            <w:tcW w:w="14636" w:type="dxa"/>
            <w:gridSpan w:val="3"/>
          </w:tcPr>
          <w:p w:rsidR="00D643C0" w:rsidRPr="001A510B" w:rsidRDefault="00D643C0" w:rsidP="001A7313">
            <w:pPr>
              <w:jc w:val="center"/>
              <w:rPr>
                <w:rFonts w:ascii="Arial" w:hAnsi="Arial" w:cs="Arial"/>
              </w:rPr>
            </w:pPr>
            <w:r w:rsidRPr="001A510B">
              <w:rPr>
                <w:rFonts w:ascii="Arial" w:hAnsi="Arial" w:cs="Arial"/>
              </w:rPr>
              <w:lastRenderedPageBreak/>
              <w:t>Protocol Execution Details</w:t>
            </w: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Design Output to Verify</w:t>
            </w:r>
          </w:p>
        </w:tc>
        <w:tc>
          <w:tcPr>
            <w:tcW w:w="10440" w:type="dxa"/>
            <w:gridSpan w:val="2"/>
          </w:tcPr>
          <w:p w:rsidR="00954A68" w:rsidRPr="001A510B" w:rsidRDefault="000077F3" w:rsidP="000077F3">
            <w:pPr>
              <w:ind w:left="4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OBM Accessories (The Neonatal Hydrogel Sensor and OBM </w:t>
            </w:r>
            <w:r w:rsidRPr="00411A8D">
              <w:rPr>
                <w:rFonts w:ascii="Arial" w:hAnsi="Arial" w:cs="Arial"/>
                <w:sz w:val="20"/>
                <w:szCs w:val="20"/>
              </w:rPr>
              <w:t>positioning strips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Version/Revision/Build Number: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427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Installation Language: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PC Operating System Information: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Include version and service pack.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147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Other 3</w:t>
            </w:r>
            <w:r w:rsidRPr="001A510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rd</w:t>
            </w: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 Party Software: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Include version and service pack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PC Hardware Information:</w:t>
            </w: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Inc</w:t>
            </w:r>
            <w:r w:rsidR="00CE3146" w:rsidRPr="001A510B">
              <w:rPr>
                <w:rFonts w:ascii="Arial" w:hAnsi="Arial" w:cs="Arial"/>
                <w:sz w:val="20"/>
                <w:szCs w:val="20"/>
              </w:rPr>
              <w:t xml:space="preserve">lude base model, manufacturer, </w:t>
            </w:r>
            <w:r w:rsidRPr="001A510B">
              <w:rPr>
                <w:rFonts w:ascii="Arial" w:hAnsi="Arial" w:cs="Arial"/>
                <w:sz w:val="20"/>
                <w:szCs w:val="20"/>
              </w:rPr>
              <w:t>processor type/speed, memory size.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4A68" w:rsidRPr="003D6230" w:rsidTr="00BD4458">
        <w:trPr>
          <w:trHeight w:val="1156"/>
        </w:trPr>
        <w:tc>
          <w:tcPr>
            <w:tcW w:w="4196" w:type="dxa"/>
          </w:tcPr>
          <w:p w:rsidR="00954A68" w:rsidRPr="001A510B" w:rsidRDefault="00954A68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Product Hardware Information:</w:t>
            </w:r>
          </w:p>
          <w:p w:rsidR="00954A68" w:rsidRPr="001A510B" w:rsidRDefault="00954A68" w:rsidP="003346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A510B">
              <w:rPr>
                <w:rFonts w:ascii="Arial" w:hAnsi="Arial" w:cs="Arial"/>
                <w:sz w:val="20"/>
                <w:szCs w:val="20"/>
              </w:rPr>
              <w:t>Hw</w:t>
            </w:r>
            <w:proofErr w:type="spellEnd"/>
            <w:r w:rsidRPr="001A510B">
              <w:rPr>
                <w:rFonts w:ascii="Arial" w:hAnsi="Arial" w:cs="Arial"/>
                <w:sz w:val="20"/>
                <w:szCs w:val="20"/>
              </w:rPr>
              <w:t xml:space="preserve"> Serial Number(s):</w:t>
            </w:r>
          </w:p>
          <w:p w:rsidR="00954A68" w:rsidRPr="001A510B" w:rsidRDefault="00954A68" w:rsidP="0033469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D643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Firmware versions(s):</w:t>
            </w:r>
          </w:p>
        </w:tc>
        <w:tc>
          <w:tcPr>
            <w:tcW w:w="10440" w:type="dxa"/>
            <w:gridSpan w:val="2"/>
          </w:tcPr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  <w:p w:rsidR="00954A68" w:rsidRPr="001A510B" w:rsidRDefault="00954A68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3C0" w:rsidRPr="003D6230" w:rsidTr="00BD4458">
        <w:tc>
          <w:tcPr>
            <w:tcW w:w="4196" w:type="dxa"/>
          </w:tcPr>
          <w:p w:rsidR="00D643C0" w:rsidRPr="001A510B" w:rsidRDefault="00D643C0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Execution Dates</w:t>
            </w:r>
          </w:p>
        </w:tc>
        <w:tc>
          <w:tcPr>
            <w:tcW w:w="5130" w:type="dxa"/>
          </w:tcPr>
          <w:p w:rsidR="00D643C0" w:rsidRPr="001A510B" w:rsidRDefault="00D643C0" w:rsidP="00334695">
            <w:pPr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Start date:    ______________________</w:t>
            </w:r>
          </w:p>
          <w:p w:rsidR="00D643C0" w:rsidRPr="001A510B" w:rsidRDefault="00D643C0" w:rsidP="0033469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10" w:type="dxa"/>
          </w:tcPr>
          <w:p w:rsidR="00D643C0" w:rsidRPr="001A510B" w:rsidRDefault="00D643C0" w:rsidP="00D643C0">
            <w:pPr>
              <w:widowControl/>
              <w:rPr>
                <w:rFonts w:ascii="Arial" w:hAnsi="Arial" w:cs="Arial"/>
                <w:sz w:val="20"/>
                <w:szCs w:val="20"/>
              </w:rPr>
            </w:pPr>
            <w:r w:rsidRPr="001A510B">
              <w:rPr>
                <w:rFonts w:ascii="Arial" w:hAnsi="Arial" w:cs="Arial"/>
                <w:sz w:val="20"/>
                <w:szCs w:val="20"/>
              </w:rPr>
              <w:t>Finish date:  ______________________</w:t>
            </w:r>
          </w:p>
        </w:tc>
      </w:tr>
    </w:tbl>
    <w:p w:rsidR="00D643C0" w:rsidRPr="001A510B" w:rsidRDefault="00D643C0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</w:rPr>
      </w:pPr>
    </w:p>
    <w:p w:rsidR="00954A68" w:rsidRPr="001A510B" w:rsidRDefault="00954A68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  <w:u w:val="single"/>
        </w:rPr>
      </w:pPr>
      <w:r w:rsidRPr="001A510B">
        <w:rPr>
          <w:rFonts w:ascii="Arial" w:hAnsi="Arial" w:cs="Arial"/>
          <w:sz w:val="20"/>
          <w:szCs w:val="20"/>
        </w:rPr>
        <w:t>Tested by:</w:t>
      </w:r>
      <w:r w:rsidRPr="001A510B">
        <w:rPr>
          <w:rFonts w:ascii="Arial" w:hAnsi="Arial" w:cs="Arial"/>
          <w:sz w:val="20"/>
          <w:szCs w:val="20"/>
        </w:rPr>
        <w:tab/>
      </w:r>
      <w:r w:rsidRPr="001A510B">
        <w:rPr>
          <w:rFonts w:ascii="Arial" w:hAnsi="Arial" w:cs="Arial"/>
          <w:sz w:val="20"/>
          <w:szCs w:val="20"/>
          <w:u w:val="single"/>
        </w:rPr>
        <w:tab/>
      </w:r>
    </w:p>
    <w:p w:rsidR="00954A68" w:rsidRPr="001A510B" w:rsidRDefault="00954A68" w:rsidP="00954A68">
      <w:pPr>
        <w:tabs>
          <w:tab w:val="left" w:pos="1701"/>
          <w:tab w:val="left" w:pos="4111"/>
          <w:tab w:val="left" w:pos="5812"/>
          <w:tab w:val="left" w:pos="8789"/>
        </w:tabs>
        <w:spacing w:after="120"/>
        <w:ind w:left="360"/>
        <w:jc w:val="both"/>
        <w:rPr>
          <w:rFonts w:ascii="Arial" w:hAnsi="Arial" w:cs="Arial"/>
          <w:sz w:val="20"/>
          <w:szCs w:val="20"/>
        </w:rPr>
      </w:pPr>
      <w:r w:rsidRPr="001A510B">
        <w:rPr>
          <w:rFonts w:ascii="Arial" w:hAnsi="Arial" w:cs="Arial"/>
          <w:sz w:val="20"/>
          <w:szCs w:val="20"/>
        </w:rPr>
        <w:tab/>
        <w:t>Print name</w:t>
      </w:r>
      <w:r w:rsidR="00A123E2" w:rsidRPr="001A510B">
        <w:rPr>
          <w:rFonts w:ascii="Arial" w:hAnsi="Arial" w:cs="Arial"/>
          <w:sz w:val="20"/>
          <w:szCs w:val="20"/>
        </w:rPr>
        <w:t xml:space="preserve"> with initials</w:t>
      </w:r>
      <w:r w:rsidRPr="001A510B">
        <w:rPr>
          <w:rFonts w:ascii="Arial" w:hAnsi="Arial" w:cs="Arial"/>
          <w:sz w:val="20"/>
          <w:szCs w:val="20"/>
        </w:rPr>
        <w:tab/>
        <w:t>Title</w:t>
      </w:r>
      <w:r w:rsidRPr="001A510B">
        <w:rPr>
          <w:rFonts w:ascii="Arial" w:hAnsi="Arial" w:cs="Arial"/>
          <w:sz w:val="20"/>
          <w:szCs w:val="20"/>
        </w:rPr>
        <w:tab/>
        <w:t>Signature</w:t>
      </w:r>
      <w:r w:rsidRPr="001A510B">
        <w:rPr>
          <w:rFonts w:ascii="Arial" w:hAnsi="Arial" w:cs="Arial"/>
          <w:sz w:val="20"/>
          <w:szCs w:val="20"/>
        </w:rPr>
        <w:tab/>
        <w:t>Date</w:t>
      </w:r>
    </w:p>
    <w:p w:rsidR="00954A68" w:rsidRPr="001A510B" w:rsidRDefault="00954A68" w:rsidP="00954A68">
      <w:pPr>
        <w:tabs>
          <w:tab w:val="left" w:pos="1701"/>
          <w:tab w:val="right" w:pos="10490"/>
        </w:tabs>
        <w:ind w:left="360"/>
        <w:jc w:val="both"/>
        <w:rPr>
          <w:rFonts w:ascii="Arial" w:hAnsi="Arial" w:cs="Arial"/>
          <w:sz w:val="20"/>
          <w:szCs w:val="20"/>
          <w:u w:val="single"/>
        </w:rPr>
      </w:pPr>
      <w:r w:rsidRPr="001A510B">
        <w:rPr>
          <w:rFonts w:ascii="Arial" w:hAnsi="Arial" w:cs="Arial"/>
          <w:sz w:val="20"/>
          <w:szCs w:val="20"/>
        </w:rPr>
        <w:t>Reviewed by:</w:t>
      </w:r>
      <w:r w:rsidRPr="001A510B">
        <w:rPr>
          <w:rFonts w:ascii="Arial" w:hAnsi="Arial" w:cs="Arial"/>
          <w:sz w:val="20"/>
          <w:szCs w:val="20"/>
        </w:rPr>
        <w:tab/>
      </w:r>
      <w:r w:rsidRPr="001A510B">
        <w:rPr>
          <w:rFonts w:ascii="Arial" w:hAnsi="Arial" w:cs="Arial"/>
          <w:sz w:val="20"/>
          <w:szCs w:val="20"/>
          <w:u w:val="single"/>
        </w:rPr>
        <w:tab/>
      </w:r>
    </w:p>
    <w:p w:rsidR="00954A68" w:rsidRPr="001A510B" w:rsidRDefault="00954A68" w:rsidP="00954A68">
      <w:pPr>
        <w:tabs>
          <w:tab w:val="left" w:pos="1701"/>
          <w:tab w:val="left" w:pos="4111"/>
          <w:tab w:val="left" w:pos="5812"/>
          <w:tab w:val="left" w:pos="8789"/>
        </w:tabs>
        <w:spacing w:after="120"/>
        <w:ind w:left="360"/>
        <w:jc w:val="both"/>
        <w:rPr>
          <w:rFonts w:ascii="Arial" w:hAnsi="Arial" w:cs="Arial"/>
          <w:sz w:val="20"/>
          <w:szCs w:val="20"/>
        </w:rPr>
      </w:pPr>
      <w:r w:rsidRPr="001A510B">
        <w:rPr>
          <w:rFonts w:ascii="Arial" w:hAnsi="Arial" w:cs="Arial"/>
          <w:sz w:val="20"/>
          <w:szCs w:val="20"/>
        </w:rPr>
        <w:tab/>
        <w:t>Print name</w:t>
      </w:r>
      <w:r w:rsidR="00A123E2" w:rsidRPr="001A510B">
        <w:rPr>
          <w:rFonts w:ascii="Arial" w:hAnsi="Arial" w:cs="Arial"/>
          <w:sz w:val="20"/>
          <w:szCs w:val="20"/>
        </w:rPr>
        <w:t xml:space="preserve"> with initials</w:t>
      </w:r>
      <w:r w:rsidRPr="001A510B">
        <w:rPr>
          <w:rFonts w:ascii="Arial" w:hAnsi="Arial" w:cs="Arial"/>
          <w:sz w:val="20"/>
          <w:szCs w:val="20"/>
        </w:rPr>
        <w:tab/>
        <w:t>Title</w:t>
      </w:r>
      <w:r w:rsidRPr="001A510B">
        <w:rPr>
          <w:rFonts w:ascii="Arial" w:hAnsi="Arial" w:cs="Arial"/>
          <w:sz w:val="20"/>
          <w:szCs w:val="20"/>
        </w:rPr>
        <w:tab/>
        <w:t>Signature</w:t>
      </w:r>
      <w:r w:rsidRPr="001A510B">
        <w:rPr>
          <w:rFonts w:ascii="Arial" w:hAnsi="Arial" w:cs="Arial"/>
          <w:sz w:val="20"/>
          <w:szCs w:val="20"/>
        </w:rPr>
        <w:tab/>
        <w:t>Date</w:t>
      </w:r>
    </w:p>
    <w:p w:rsidR="00954A68" w:rsidRPr="001A510B" w:rsidRDefault="00954A68" w:rsidP="00954A68">
      <w:pPr>
        <w:spacing w:after="120"/>
        <w:ind w:left="360"/>
        <w:jc w:val="both"/>
        <w:rPr>
          <w:rFonts w:ascii="Arial" w:hAnsi="Arial" w:cs="Arial"/>
          <w:b/>
          <w:sz w:val="20"/>
          <w:szCs w:val="20"/>
        </w:rPr>
      </w:pPr>
      <w:r w:rsidRPr="001A510B">
        <w:rPr>
          <w:rFonts w:ascii="Arial" w:hAnsi="Arial" w:cs="Arial"/>
          <w:b/>
          <w:sz w:val="20"/>
          <w:szCs w:val="20"/>
        </w:rPr>
        <w:t xml:space="preserve">Sign and date above after </w:t>
      </w:r>
      <w:r w:rsidR="00A123E2" w:rsidRPr="001A510B">
        <w:rPr>
          <w:rFonts w:ascii="Arial" w:hAnsi="Arial" w:cs="Arial"/>
          <w:b/>
          <w:sz w:val="20"/>
          <w:szCs w:val="20"/>
        </w:rPr>
        <w:t>executing</w:t>
      </w:r>
      <w:r w:rsidRPr="001A510B">
        <w:rPr>
          <w:rFonts w:ascii="Arial" w:hAnsi="Arial" w:cs="Arial"/>
          <w:b/>
          <w:sz w:val="20"/>
          <w:szCs w:val="20"/>
        </w:rPr>
        <w:t xml:space="preserve"> the test(s).</w:t>
      </w:r>
    </w:p>
    <w:p w:rsidR="00BD4458" w:rsidRPr="001A510B" w:rsidRDefault="00BD4458" w:rsidP="00954A68">
      <w:pPr>
        <w:spacing w:after="120"/>
        <w:ind w:left="360"/>
        <w:jc w:val="both"/>
        <w:rPr>
          <w:rFonts w:ascii="Arial" w:hAnsi="Arial" w:cs="Arial"/>
          <w:b/>
          <w:sz w:val="20"/>
          <w:szCs w:val="20"/>
        </w:rPr>
      </w:pP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</w:rPr>
      </w:pPr>
      <w:r w:rsidRPr="00F677CE">
        <w:rPr>
          <w:rFonts w:ascii="Arial" w:hAnsi="Arial" w:cs="Arial"/>
          <w:b/>
          <w:bCs/>
          <w:sz w:val="24"/>
        </w:rPr>
        <w:lastRenderedPageBreak/>
        <w:t>Option 1</w:t>
      </w: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  <w:highlight w:val="yellow"/>
        </w:rPr>
      </w:pPr>
    </w:p>
    <w:p w:rsidR="00D643C0" w:rsidRPr="00F677CE" w:rsidRDefault="00D643C0" w:rsidP="006F0DF1">
      <w:pPr>
        <w:pStyle w:val="BodyText"/>
        <w:keepNext/>
        <w:rPr>
          <w:rFonts w:ascii="Arial" w:hAnsi="Arial" w:cs="Arial"/>
          <w:b/>
          <w:bCs/>
          <w:sz w:val="24"/>
          <w:highlight w:val="yellow"/>
        </w:rPr>
      </w:pPr>
    </w:p>
    <w:p w:rsidR="006F0DF1" w:rsidRPr="00F677CE" w:rsidRDefault="006F0DF1" w:rsidP="00D12E2A">
      <w:pPr>
        <w:pStyle w:val="Heading1"/>
        <w:ind w:left="720" w:hanging="720"/>
        <w:rPr>
          <w:rFonts w:ascii="Arial" w:hAnsi="Arial" w:cs="Arial"/>
        </w:rPr>
      </w:pPr>
      <w:bookmarkStart w:id="13" w:name="_Toc1117192"/>
      <w:r w:rsidRPr="00F677CE">
        <w:rPr>
          <w:rFonts w:ascii="Arial" w:hAnsi="Arial" w:cs="Arial"/>
        </w:rPr>
        <w:t xml:space="preserve">Test Case </w:t>
      </w:r>
      <w:r w:rsidR="00895AD2" w:rsidRPr="00F677CE">
        <w:rPr>
          <w:rFonts w:ascii="Arial" w:hAnsi="Arial" w:cs="Arial"/>
        </w:rPr>
        <w:t>1</w:t>
      </w:r>
      <w:r w:rsidRPr="00F677CE">
        <w:rPr>
          <w:rFonts w:ascii="Arial" w:hAnsi="Arial" w:cs="Arial"/>
        </w:rPr>
        <w:t xml:space="preserve"> – </w:t>
      </w:r>
      <w:bookmarkEnd w:id="13"/>
    </w:p>
    <w:p w:rsidR="006125B3" w:rsidRPr="003D6230" w:rsidRDefault="00F002EA" w:rsidP="006F0DF1">
      <w:pPr>
        <w:pStyle w:val="BodyText"/>
        <w:keepNext/>
        <w:rPr>
          <w:rFonts w:ascii="Arial" w:hAnsi="Arial" w:cs="Arial"/>
          <w:b/>
          <w:bCs/>
          <w:sz w:val="24"/>
        </w:rPr>
      </w:pPr>
      <w:r w:rsidRPr="00E81B77">
        <w:rPr>
          <w:rFonts w:ascii="Arial" w:hAnsi="Arial" w:cs="Arial"/>
          <w:b/>
          <w:bCs/>
          <w:sz w:val="24"/>
        </w:rPr>
        <w:t>Tester</w:t>
      </w:r>
      <w:r w:rsidR="0065777A" w:rsidRPr="003D6230">
        <w:rPr>
          <w:rFonts w:ascii="Arial" w:hAnsi="Arial" w:cs="Arial"/>
          <w:b/>
          <w:bCs/>
          <w:sz w:val="24"/>
        </w:rPr>
        <w:t>’s</w:t>
      </w:r>
      <w:r w:rsidRPr="003D6230">
        <w:rPr>
          <w:rFonts w:ascii="Arial" w:hAnsi="Arial" w:cs="Arial"/>
          <w:b/>
          <w:bCs/>
          <w:sz w:val="24"/>
        </w:rPr>
        <w:t xml:space="preserve"> </w:t>
      </w:r>
      <w:proofErr w:type="spellStart"/>
      <w:r w:rsidRPr="003D6230">
        <w:rPr>
          <w:rFonts w:ascii="Arial" w:hAnsi="Arial" w:cs="Arial"/>
          <w:b/>
          <w:bCs/>
          <w:sz w:val="24"/>
        </w:rPr>
        <w:t>intials</w:t>
      </w:r>
      <w:proofErr w:type="spellEnd"/>
      <w:r w:rsidRPr="003D6230">
        <w:rPr>
          <w:rFonts w:ascii="Arial" w:hAnsi="Arial" w:cs="Arial"/>
          <w:b/>
          <w:bCs/>
          <w:sz w:val="24"/>
        </w:rPr>
        <w:t xml:space="preserve"> and date:</w:t>
      </w:r>
    </w:p>
    <w:tbl>
      <w:tblPr>
        <w:tblW w:w="49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274"/>
        <w:gridCol w:w="1560"/>
        <w:gridCol w:w="2977"/>
        <w:gridCol w:w="4112"/>
        <w:gridCol w:w="2601"/>
        <w:gridCol w:w="1347"/>
      </w:tblGrid>
      <w:tr w:rsidR="006937FD" w:rsidRPr="003D6230" w:rsidTr="00D61712">
        <w:trPr>
          <w:cantSplit/>
          <w:tblHeader/>
        </w:trPr>
        <w:tc>
          <w:tcPr>
            <w:tcW w:w="243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Test #</w:t>
            </w:r>
          </w:p>
        </w:tc>
        <w:tc>
          <w:tcPr>
            <w:tcW w:w="437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 xml:space="preserve">Product </w:t>
            </w:r>
            <w:proofErr w:type="spellStart"/>
            <w:r w:rsidRPr="003D6230">
              <w:rPr>
                <w:rFonts w:ascii="Arial" w:hAnsi="Arial" w:cs="Arial"/>
                <w:b/>
              </w:rPr>
              <w:t>Req</w:t>
            </w:r>
            <w:proofErr w:type="spellEnd"/>
          </w:p>
        </w:tc>
        <w:tc>
          <w:tcPr>
            <w:tcW w:w="535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Method</w:t>
            </w:r>
          </w:p>
        </w:tc>
        <w:tc>
          <w:tcPr>
            <w:tcW w:w="1021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410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Acceptance Criteria</w:t>
            </w:r>
          </w:p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(Expected Result)</w:t>
            </w:r>
          </w:p>
        </w:tc>
        <w:tc>
          <w:tcPr>
            <w:tcW w:w="892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Observed Result</w:t>
            </w:r>
          </w:p>
        </w:tc>
        <w:tc>
          <w:tcPr>
            <w:tcW w:w="462" w:type="pct"/>
            <w:shd w:val="clear" w:color="auto" w:fill="C0C0C0"/>
          </w:tcPr>
          <w:p w:rsidR="00D643C0" w:rsidRPr="003D6230" w:rsidRDefault="00D643C0" w:rsidP="00334695">
            <w:pPr>
              <w:pStyle w:val="BodyText"/>
              <w:jc w:val="center"/>
              <w:rPr>
                <w:rFonts w:ascii="Arial" w:hAnsi="Arial" w:cs="Arial"/>
                <w:b/>
              </w:rPr>
            </w:pPr>
            <w:r w:rsidRPr="003D6230">
              <w:rPr>
                <w:rFonts w:ascii="Arial" w:hAnsi="Arial" w:cs="Arial"/>
                <w:b/>
              </w:rPr>
              <w:t>Pass / Fail</w:t>
            </w: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2F220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47782B" w:rsidRPr="00B21EEE" w:rsidRDefault="0047782B" w:rsidP="0047782B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</w:rPr>
              <w:t>PR_PY_01</w:t>
            </w:r>
          </w:p>
          <w:p w:rsidR="0050350B" w:rsidRPr="00B21EEE" w:rsidRDefault="0050350B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Measurement</w:t>
            </w:r>
          </w:p>
          <w:p w:rsidR="0050350B" w:rsidRPr="0050350B" w:rsidRDefault="0050350B" w:rsidP="003346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A140A4" w:rsidRDefault="00C11D38" w:rsidP="00FA153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OBM00042 and CZA00037 sensors </w:t>
            </w:r>
          </w:p>
          <w:p w:rsidR="00C11D38" w:rsidRPr="00FA153D" w:rsidRDefault="00C11D38" w:rsidP="00FA153D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Measure the length of OBM00042 cable by using measurement scale it should be length of 12 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inches </w:t>
            </w:r>
            <w:r>
              <w:rPr>
                <w:rFonts w:ascii="Arial" w:hAnsi="Arial" w:cs="Arial"/>
                <w:sz w:val="20"/>
                <w:szCs w:val="20"/>
              </w:rPr>
              <w:t>(for full term babies)</w:t>
            </w:r>
          </w:p>
          <w:p w:rsidR="00C11D38" w:rsidRPr="00FA153D" w:rsidRDefault="00C11D38" w:rsidP="00C11D3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Measure the length of CZA00037 cable by using measurement scale it shoul</w:t>
            </w:r>
            <w:r w:rsidR="003A4863">
              <w:rPr>
                <w:rFonts w:ascii="Arial" w:hAnsi="Arial" w:cs="Arial"/>
                <w:sz w:val="20"/>
                <w:szCs w:val="20"/>
              </w:rPr>
              <w:t>d be length of 12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inches (for pre-term</w:t>
            </w:r>
            <w:r>
              <w:rPr>
                <w:rFonts w:ascii="Arial" w:hAnsi="Arial" w:cs="Arial"/>
                <w:sz w:val="20"/>
                <w:szCs w:val="20"/>
              </w:rPr>
              <w:t xml:space="preserve"> babies)</w:t>
            </w:r>
          </w:p>
          <w:p w:rsidR="000077F3" w:rsidRPr="00A140A4" w:rsidRDefault="00C11D38" w:rsidP="00C11D3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 xml:space="preserve"> </w:t>
            </w:r>
            <w:r w:rsidR="0071732C"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71732C"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Pr="0002405F" w:rsidRDefault="00C11D38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OBM00042 cable length should be 12 </w:t>
            </w:r>
            <w:r w:rsidR="00514168">
              <w:rPr>
                <w:rFonts w:ascii="Arial" w:hAnsi="Arial" w:cs="Arial"/>
                <w:sz w:val="20"/>
                <w:szCs w:val="20"/>
              </w:rPr>
              <w:t>inches</w:t>
            </w:r>
            <w:r>
              <w:rPr>
                <w:rFonts w:ascii="Arial" w:hAnsi="Arial" w:cs="Arial"/>
                <w:sz w:val="20"/>
                <w:szCs w:val="20"/>
              </w:rPr>
              <w:t xml:space="preserve">, CZA00037 cable length </w:t>
            </w:r>
            <w:r w:rsidR="00514168">
              <w:rPr>
                <w:rFonts w:ascii="Arial" w:hAnsi="Arial" w:cs="Arial"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 </w:t>
            </w:r>
            <w:r w:rsidR="003A4863">
              <w:rPr>
                <w:rFonts w:ascii="Arial" w:hAnsi="Arial" w:cs="Arial"/>
                <w:sz w:val="20"/>
                <w:szCs w:val="20"/>
              </w:rPr>
              <w:t xml:space="preserve">12 </w:t>
            </w:r>
            <w:r w:rsidR="00514168">
              <w:rPr>
                <w:rFonts w:ascii="Arial" w:hAnsi="Arial" w:cs="Arial"/>
                <w:sz w:val="20"/>
                <w:szCs w:val="20"/>
              </w:rPr>
              <w:t>inches</w:t>
            </w:r>
            <w:r w:rsidR="00514168" w:rsidRPr="0002405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>and</w:t>
            </w:r>
            <w:r w:rsidR="00FA153D">
              <w:rPr>
                <w:rFonts w:ascii="Arial" w:hAnsi="Arial" w:cs="Arial"/>
                <w:sz w:val="20"/>
                <w:szCs w:val="20"/>
              </w:rPr>
              <w:t xml:space="preserve"> with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 xml:space="preserve"> maximum tolerance of </w:t>
            </w:r>
            <w:r w:rsidR="0002405F" w:rsidRPr="0002405F">
              <w:rPr>
                <w:rFonts w:ascii="Arial" w:hAnsi="Arial" w:cs="Arial"/>
                <w:color w:val="333333"/>
                <w:sz w:val="20"/>
                <w:szCs w:val="20"/>
              </w:rPr>
              <w:t>±</w:t>
            </w:r>
            <w:r w:rsidR="0002405F" w:rsidRPr="0002405F">
              <w:rPr>
                <w:rFonts w:ascii="Arial" w:hAnsi="Arial" w:cs="Arial"/>
                <w:sz w:val="20"/>
                <w:szCs w:val="20"/>
              </w:rPr>
              <w:t xml:space="preserve"> 1 inch</w:t>
            </w:r>
            <w:r w:rsidR="0002405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2F2206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B21EEE" w:rsidRPr="00B21EEE" w:rsidRDefault="00B21EEE" w:rsidP="00B21EEE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PR_PY_02</w:t>
            </w:r>
          </w:p>
          <w:p w:rsidR="0050350B" w:rsidRPr="00B21EEE" w:rsidRDefault="0050350B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535" w:type="pct"/>
          </w:tcPr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Measurement</w:t>
            </w:r>
          </w:p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514168" w:rsidRPr="00514168" w:rsidRDefault="00514168" w:rsidP="00981DD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 w:rsidRPr="00514168">
              <w:rPr>
                <w:rFonts w:ascii="Arial" w:hAnsi="Arial" w:cs="Arial"/>
                <w:sz w:val="20"/>
                <w:szCs w:val="20"/>
              </w:rPr>
              <w:t>Tak</w:t>
            </w:r>
            <w:r>
              <w:rPr>
                <w:rFonts w:ascii="Arial" w:hAnsi="Arial" w:cs="Arial"/>
                <w:sz w:val="20"/>
                <w:szCs w:val="20"/>
              </w:rPr>
              <w:t>e OBM00042 and CZA00037 sensors</w:t>
            </w:r>
          </w:p>
          <w:p w:rsidR="0050350B" w:rsidRPr="00514168" w:rsidRDefault="00514168" w:rsidP="00981DD2">
            <w:pPr>
              <w:pStyle w:val="ListParagraph"/>
              <w:numPr>
                <w:ilvl w:val="0"/>
                <w:numId w:val="42"/>
              </w:numP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Measure lead cables outer </w:t>
            </w:r>
            <w:r w:rsidR="0050350B" w:rsidRPr="00514168">
              <w:rPr>
                <w:rFonts w:ascii="Arial" w:hAnsi="Arial" w:cs="Arial"/>
                <w:sz w:val="20"/>
                <w:szCs w:val="20"/>
              </w:rPr>
              <w:t xml:space="preserve">diameter by using </w:t>
            </w:r>
            <w:r w:rsidR="0050350B" w:rsidRPr="00514168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Vernier Caliper</w:t>
            </w:r>
          </w:p>
          <w:p w:rsidR="000418B5" w:rsidRPr="00FA153D" w:rsidRDefault="0071732C" w:rsidP="00FA153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P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diameter of the lead cable </w:t>
            </w:r>
            <w:r w:rsidR="00514168">
              <w:rPr>
                <w:rFonts w:ascii="Arial" w:hAnsi="Arial" w:cs="Arial"/>
                <w:sz w:val="20"/>
                <w:szCs w:val="20"/>
              </w:rPr>
              <w:t>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 1.5mm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50350B" w:rsidRPr="003D6230" w:rsidTr="00D61712">
        <w:trPr>
          <w:cantSplit/>
          <w:trHeight w:val="260"/>
        </w:trPr>
        <w:tc>
          <w:tcPr>
            <w:tcW w:w="243" w:type="pct"/>
          </w:tcPr>
          <w:p w:rsidR="0050350B" w:rsidRPr="003D6230" w:rsidRDefault="0050350B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50350B" w:rsidRPr="00B21EEE" w:rsidRDefault="00B21EEE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PR_PY_05</w:t>
            </w:r>
          </w:p>
        </w:tc>
        <w:tc>
          <w:tcPr>
            <w:tcW w:w="535" w:type="pct"/>
          </w:tcPr>
          <w:p w:rsidR="0050350B" w:rsidRPr="003D6230" w:rsidRDefault="0050350B" w:rsidP="0050350B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  <w:p w:rsidR="0050350B" w:rsidRPr="0050350B" w:rsidRDefault="0050350B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21" w:type="pct"/>
          </w:tcPr>
          <w:p w:rsid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Inspect </w:t>
            </w:r>
            <w:r w:rsidR="00514168" w:rsidRPr="00411A8D">
              <w:rPr>
                <w:rFonts w:ascii="Arial" w:hAnsi="Arial" w:cs="Arial"/>
                <w:sz w:val="20"/>
                <w:szCs w:val="20"/>
              </w:rPr>
              <w:t>the</w:t>
            </w:r>
            <w:r w:rsidRPr="00411A8D">
              <w:rPr>
                <w:rFonts w:ascii="Arial" w:hAnsi="Arial" w:cs="Arial"/>
                <w:sz w:val="20"/>
                <w:szCs w:val="20"/>
              </w:rPr>
              <w:t xml:space="preserve"> Neonatal Hydrogel Sensor Electrodes </w:t>
            </w:r>
            <w:r w:rsidR="00514168">
              <w:rPr>
                <w:rFonts w:ascii="Arial" w:hAnsi="Arial" w:cs="Arial"/>
                <w:sz w:val="20"/>
                <w:szCs w:val="20"/>
              </w:rPr>
              <w:t>(OBM00042 and CZA00037) are</w:t>
            </w:r>
            <w:r w:rsidRPr="00411A8D">
              <w:rPr>
                <w:rFonts w:ascii="Arial" w:hAnsi="Arial" w:cs="Arial"/>
                <w:sz w:val="20"/>
                <w:szCs w:val="20"/>
              </w:rPr>
              <w:t xml:space="preserve"> PVC insulated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0418B5" w:rsidRDefault="0071732C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50350B" w:rsidRDefault="0050350B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top layer of the </w:t>
            </w:r>
            <w:r w:rsidR="00514168" w:rsidRPr="00411A8D">
              <w:rPr>
                <w:rFonts w:ascii="Arial" w:hAnsi="Arial" w:cs="Arial"/>
                <w:sz w:val="20"/>
                <w:szCs w:val="20"/>
              </w:rPr>
              <w:t xml:space="preserve">Neonatal Hydrogel Sensor Electrodes </w:t>
            </w:r>
            <w:r w:rsidR="00514168">
              <w:rPr>
                <w:rFonts w:ascii="Arial" w:hAnsi="Arial" w:cs="Arial"/>
                <w:sz w:val="20"/>
                <w:szCs w:val="20"/>
              </w:rPr>
              <w:t>(OBM00042 and CZA00037</w:t>
            </w:r>
            <w:r w:rsidR="00981DD2">
              <w:rPr>
                <w:rFonts w:ascii="Arial" w:hAnsi="Arial" w:cs="Arial"/>
                <w:sz w:val="20"/>
                <w:szCs w:val="20"/>
              </w:rPr>
              <w:t>) Should</w:t>
            </w:r>
            <w:r>
              <w:rPr>
                <w:rFonts w:ascii="Arial" w:hAnsi="Arial" w:cs="Arial"/>
                <w:sz w:val="20"/>
                <w:szCs w:val="20"/>
              </w:rPr>
              <w:t xml:space="preserve"> be</w:t>
            </w:r>
            <w:r w:rsidR="00FA153D">
              <w:rPr>
                <w:rFonts w:ascii="Arial" w:hAnsi="Arial" w:cs="Arial"/>
                <w:sz w:val="20"/>
                <w:szCs w:val="20"/>
              </w:rPr>
              <w:t xml:space="preserve"> PVC</w:t>
            </w:r>
            <w:r>
              <w:rPr>
                <w:rFonts w:ascii="Arial" w:hAnsi="Arial" w:cs="Arial"/>
                <w:sz w:val="20"/>
                <w:szCs w:val="20"/>
              </w:rPr>
              <w:t xml:space="preserve"> Insulated</w:t>
            </w:r>
          </w:p>
        </w:tc>
        <w:tc>
          <w:tcPr>
            <w:tcW w:w="892" w:type="pct"/>
          </w:tcPr>
          <w:p w:rsidR="0050350B" w:rsidRPr="003D6230" w:rsidRDefault="0050350B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0350B" w:rsidRPr="003D6230" w:rsidRDefault="0050350B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B21EEE" w:rsidRPr="003D6230" w:rsidTr="00D61712">
        <w:trPr>
          <w:cantSplit/>
          <w:trHeight w:val="260"/>
        </w:trPr>
        <w:tc>
          <w:tcPr>
            <w:tcW w:w="243" w:type="pct"/>
          </w:tcPr>
          <w:p w:rsidR="00B21EEE" w:rsidRPr="00850662" w:rsidRDefault="00B21EEE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B21EEE" w:rsidRPr="00B21EEE" w:rsidRDefault="00B21EEE" w:rsidP="00B21EEE">
            <w:pPr>
              <w:spacing w:line="276" w:lineRule="aut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21EEE">
              <w:rPr>
                <w:rFonts w:ascii="Arial" w:hAnsi="Arial" w:cs="Arial"/>
                <w:color w:val="000000" w:themeColor="text1"/>
                <w:sz w:val="20"/>
                <w:szCs w:val="20"/>
              </w:rPr>
              <w:t>PR_IF_01</w:t>
            </w:r>
          </w:p>
          <w:p w:rsidR="00B21EEE" w:rsidRPr="00B21EEE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5" w:type="pct"/>
          </w:tcPr>
          <w:p w:rsidR="00B21EEE" w:rsidRPr="00850662" w:rsidRDefault="00B21EEE" w:rsidP="00B21E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514168" w:rsidRDefault="00514168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50662">
              <w:rPr>
                <w:rFonts w:ascii="Arial" w:hAnsi="Arial" w:cs="Arial"/>
                <w:sz w:val="20"/>
                <w:szCs w:val="20"/>
              </w:rPr>
              <w:t>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  <w:r>
              <w:rPr>
                <w:rFonts w:ascii="Arial" w:hAnsi="Arial" w:cs="Arial"/>
                <w:sz w:val="20"/>
                <w:szCs w:val="20"/>
              </w:rPr>
              <w:t xml:space="preserve">, OBM00042 and CZA00037 sensors </w:t>
            </w:r>
          </w:p>
          <w:p w:rsidR="00B21EEE" w:rsidRPr="00850662" w:rsidRDefault="00B21EEE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Connect the Neonatal Hydrogel Sensor </w:t>
            </w:r>
            <w:r w:rsidR="00514168" w:rsidRPr="00850662">
              <w:rPr>
                <w:rFonts w:ascii="Arial" w:hAnsi="Arial" w:cs="Arial"/>
                <w:sz w:val="20"/>
                <w:szCs w:val="20"/>
              </w:rPr>
              <w:t>cable</w:t>
            </w:r>
            <w:r w:rsidR="00514168">
              <w:rPr>
                <w:rFonts w:ascii="Arial" w:hAnsi="Arial" w:cs="Arial"/>
                <w:sz w:val="20"/>
                <w:szCs w:val="20"/>
              </w:rPr>
              <w:t xml:space="preserve"> (OBM00042 and CZA00037)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to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850662">
              <w:rPr>
                <w:rFonts w:ascii="Arial" w:hAnsi="Arial" w:cs="Arial"/>
                <w:sz w:val="20"/>
                <w:szCs w:val="20"/>
              </w:rPr>
              <w:t>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</w:p>
          <w:p w:rsidR="00B21EEE" w:rsidRDefault="00B21EEE" w:rsidP="0051416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Inspect that the Neonatal Hydrogel Sensor cable can easily connected with the </w:t>
            </w:r>
            <w:proofErr w:type="spellStart"/>
            <w:r w:rsidRPr="00850662">
              <w:rPr>
                <w:rFonts w:ascii="Arial" w:hAnsi="Arial" w:cs="Arial"/>
                <w:sz w:val="20"/>
                <w:szCs w:val="20"/>
              </w:rPr>
              <w:t>Natus</w:t>
            </w:r>
            <w:proofErr w:type="spellEnd"/>
            <w:r w:rsidRPr="00850662">
              <w:rPr>
                <w:rFonts w:ascii="Arial" w:hAnsi="Arial" w:cs="Arial"/>
                <w:sz w:val="20"/>
                <w:szCs w:val="20"/>
              </w:rPr>
              <w:t xml:space="preserve"> amplifier module</w:t>
            </w:r>
          </w:p>
          <w:p w:rsidR="00B21EEE" w:rsidRPr="000418B5" w:rsidRDefault="0071732C" w:rsidP="00B21E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B21EEE" w:rsidRPr="000418B5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B21EEE" w:rsidRPr="00850662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>The Neonatal Hydrogel Sensor cable</w:t>
            </w:r>
            <w:r w:rsidR="00236BF0">
              <w:rPr>
                <w:rFonts w:ascii="Arial" w:hAnsi="Arial" w:cs="Arial"/>
                <w:sz w:val="20"/>
                <w:szCs w:val="20"/>
              </w:rPr>
              <w:t>s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should be perfectly connected </w:t>
            </w:r>
          </w:p>
        </w:tc>
        <w:tc>
          <w:tcPr>
            <w:tcW w:w="892" w:type="pct"/>
          </w:tcPr>
          <w:p w:rsidR="00B21EEE" w:rsidRPr="003D6230" w:rsidRDefault="00B21EEE" w:rsidP="00B21EE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B21EEE" w:rsidRPr="000418B5" w:rsidRDefault="00B21EEE" w:rsidP="00B21EEE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B21EEE" w:rsidRPr="000418B5" w:rsidRDefault="00B21EEE" w:rsidP="00B21EEE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B21EEE" w:rsidRPr="003D6230" w:rsidRDefault="00B21EEE" w:rsidP="00B21E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8050D1" w:rsidRPr="003D6230" w:rsidTr="00D61712">
        <w:trPr>
          <w:cantSplit/>
          <w:trHeight w:val="260"/>
        </w:trPr>
        <w:tc>
          <w:tcPr>
            <w:tcW w:w="243" w:type="pct"/>
          </w:tcPr>
          <w:p w:rsidR="008050D1" w:rsidRPr="003D6230" w:rsidRDefault="008050D1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8050D1" w:rsidRPr="005558E8" w:rsidRDefault="006309B1" w:rsidP="00334695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PR_UR_02</w:t>
            </w:r>
          </w:p>
        </w:tc>
        <w:tc>
          <w:tcPr>
            <w:tcW w:w="535" w:type="pct"/>
          </w:tcPr>
          <w:p w:rsidR="008050D1" w:rsidRPr="0050350B" w:rsidRDefault="008050D1" w:rsidP="005035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8050D1" w:rsidRPr="0071732C" w:rsidRDefault="008F698A" w:rsidP="008050D1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sz w:val="20"/>
                <w:szCs w:val="20"/>
              </w:rPr>
              <w:t xml:space="preserve">Inspect that </w:t>
            </w:r>
            <w:r w:rsidR="00BA2BA3" w:rsidRPr="0071732C">
              <w:rPr>
                <w:rFonts w:ascii="Arial" w:hAnsi="Arial" w:cs="Arial"/>
                <w:sz w:val="20"/>
                <w:szCs w:val="20"/>
              </w:rPr>
              <w:t>the</w:t>
            </w:r>
            <w:r w:rsidRPr="0071732C">
              <w:rPr>
                <w:rFonts w:ascii="Arial" w:hAnsi="Arial" w:cs="Arial"/>
                <w:sz w:val="20"/>
                <w:szCs w:val="20"/>
              </w:rPr>
              <w:t xml:space="preserve"> package shall </w:t>
            </w:r>
            <w:r w:rsidR="00BA2BA3" w:rsidRPr="0071732C">
              <w:rPr>
                <w:rFonts w:ascii="Arial" w:hAnsi="Arial" w:cs="Arial"/>
                <w:sz w:val="20"/>
                <w:szCs w:val="20"/>
              </w:rPr>
              <w:t>consist of Instructions to</w:t>
            </w:r>
            <w:r w:rsidRPr="0071732C">
              <w:rPr>
                <w:rFonts w:ascii="Arial" w:hAnsi="Arial" w:cs="Arial"/>
                <w:sz w:val="20"/>
                <w:szCs w:val="20"/>
              </w:rPr>
              <w:t xml:space="preserve"> Use for the Neonatal Hydrogel sensor and OBM positioning strip</w:t>
            </w:r>
          </w:p>
          <w:p w:rsidR="000418B5" w:rsidRPr="0071732C" w:rsidRDefault="0071732C" w:rsidP="008050D1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</w:t>
            </w:r>
            <w:r w:rsidR="000418B5"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8050D1" w:rsidRDefault="00BA2BA3" w:rsidP="0033469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package should consist of instruction to use for both </w:t>
            </w:r>
            <w:r w:rsidRPr="00BA2BA3">
              <w:rPr>
                <w:rFonts w:ascii="Arial" w:hAnsi="Arial" w:cs="Arial"/>
                <w:sz w:val="20"/>
                <w:szCs w:val="20"/>
              </w:rPr>
              <w:t>Neonatal Hydrogel sensor and OBM positioning strip</w:t>
            </w:r>
          </w:p>
        </w:tc>
        <w:tc>
          <w:tcPr>
            <w:tcW w:w="892" w:type="pct"/>
          </w:tcPr>
          <w:p w:rsidR="008050D1" w:rsidRPr="003D6230" w:rsidRDefault="008050D1" w:rsidP="004031B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0418B5" w:rsidRPr="000418B5" w:rsidRDefault="000418B5" w:rsidP="000418B5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8050D1" w:rsidRPr="003D6230" w:rsidRDefault="008050D1" w:rsidP="0033469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PR_UR_03</w:t>
            </w:r>
          </w:p>
        </w:tc>
        <w:tc>
          <w:tcPr>
            <w:tcW w:w="535" w:type="pct"/>
          </w:tcPr>
          <w:p w:rsidR="00A435BF" w:rsidRPr="00850662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Datasheet </w:t>
            </w:r>
            <w:r w:rsidRPr="00850662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Check whether the Neonatal Hydrogel senor have </w:t>
            </w:r>
            <w:r w:rsidRPr="00850662"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  <w:t>solid gel Ag/AgCl sensor Material</w:t>
            </w:r>
            <w:r w:rsidR="000F6364">
              <w:rPr>
                <w:rStyle w:val="normaltextrun"/>
                <w:rFonts w:ascii="Arial" w:hAnsi="Arial" w:cs="Arial"/>
                <w:sz w:val="20"/>
                <w:szCs w:val="20"/>
                <w:bdr w:val="none" w:sz="0" w:space="0" w:color="auto" w:frame="1"/>
              </w:rPr>
              <w:t xml:space="preserve"> according to the datasheet </w:t>
            </w:r>
          </w:p>
          <w:p w:rsidR="00A435BF" w:rsidRPr="00850662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A435BF" w:rsidRPr="00850662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850662">
              <w:rPr>
                <w:rFonts w:ascii="Arial" w:hAnsi="Arial" w:cs="Arial"/>
                <w:sz w:val="20"/>
                <w:szCs w:val="20"/>
              </w:rPr>
              <w:t xml:space="preserve">The Neonatal Hydrogel </w:t>
            </w:r>
            <w:r>
              <w:rPr>
                <w:rFonts w:ascii="Arial" w:hAnsi="Arial" w:cs="Arial"/>
                <w:sz w:val="20"/>
                <w:szCs w:val="20"/>
              </w:rPr>
              <w:t xml:space="preserve">Sensor </w:t>
            </w:r>
            <w:r w:rsidRPr="00850662">
              <w:rPr>
                <w:rFonts w:ascii="Arial" w:hAnsi="Arial" w:cs="Arial"/>
                <w:sz w:val="20"/>
                <w:szCs w:val="20"/>
              </w:rPr>
              <w:t>should have solid gel Ag/AgCl sensor Material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  <w:tcBorders>
              <w:bottom w:val="single" w:sz="4" w:space="0" w:color="auto"/>
            </w:tcBorders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PR_UR_04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B81FAA" w:rsidRDefault="00B81FAA" w:rsidP="00B81FA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Take OBM00042 and CZA00037 sensors </w:t>
            </w:r>
          </w:p>
          <w:p w:rsidR="00A435BF" w:rsidRPr="00B81FAA" w:rsidRDefault="00A435BF" w:rsidP="00B81FAA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  <w:sz w:val="20"/>
                <w:szCs w:val="20"/>
              </w:rPr>
            </w:pPr>
            <w:r w:rsidRPr="00B81FAA">
              <w:rPr>
                <w:rFonts w:ascii="Arial" w:hAnsi="Arial" w:cs="Arial"/>
                <w:sz w:val="20"/>
                <w:szCs w:val="20"/>
              </w:rPr>
              <w:t>Inspect that the Neonatal Hydrogel sensor package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364">
              <w:rPr>
                <w:rFonts w:ascii="Arial" w:hAnsi="Arial" w:cs="Arial"/>
                <w:sz w:val="20"/>
                <w:szCs w:val="20"/>
              </w:rPr>
              <w:t xml:space="preserve">(OBM00042 &amp; </w:t>
            </w:r>
            <w:r w:rsidR="00B81FAA">
              <w:rPr>
                <w:rFonts w:ascii="Arial" w:hAnsi="Arial" w:cs="Arial"/>
                <w:sz w:val="20"/>
                <w:szCs w:val="20"/>
              </w:rPr>
              <w:t>CZA00037</w:t>
            </w:r>
            <w:r w:rsidR="000F6364">
              <w:rPr>
                <w:rFonts w:ascii="Arial" w:hAnsi="Arial" w:cs="Arial"/>
                <w:sz w:val="20"/>
                <w:szCs w:val="20"/>
              </w:rPr>
              <w:t>) consist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81FAA">
              <w:rPr>
                <w:rFonts w:ascii="Arial" w:hAnsi="Arial" w:cs="Arial"/>
                <w:sz w:val="20"/>
                <w:szCs w:val="20"/>
              </w:rPr>
              <w:t>12 set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of </w:t>
            </w:r>
            <w:r w:rsidR="000F6364">
              <w:rPr>
                <w:rFonts w:ascii="Arial" w:hAnsi="Arial" w:cs="Arial"/>
                <w:sz w:val="20"/>
                <w:szCs w:val="20"/>
              </w:rPr>
              <w:t>re-sealable pouch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OBM00042</w:t>
            </w:r>
            <w:r w:rsidR="000F6364">
              <w:rPr>
                <w:rFonts w:ascii="Arial" w:hAnsi="Arial" w:cs="Arial"/>
                <w:sz w:val="20"/>
                <w:szCs w:val="20"/>
              </w:rPr>
              <w:t>P</w:t>
            </w:r>
            <w:r w:rsidR="00B81FAA">
              <w:rPr>
                <w:rFonts w:ascii="Arial" w:hAnsi="Arial" w:cs="Arial"/>
                <w:sz w:val="20"/>
                <w:szCs w:val="20"/>
              </w:rPr>
              <w:t xml:space="preserve"> and CZA00037</w:t>
            </w:r>
            <w:r w:rsidR="000F6364">
              <w:rPr>
                <w:rFonts w:ascii="Arial" w:hAnsi="Arial" w:cs="Arial"/>
                <w:sz w:val="20"/>
                <w:szCs w:val="20"/>
              </w:rPr>
              <w:t>P</w:t>
            </w:r>
            <w:r w:rsidRPr="00B81FAA">
              <w:rPr>
                <w:rFonts w:ascii="Arial" w:hAnsi="Arial" w:cs="Arial"/>
                <w:sz w:val="20"/>
                <w:szCs w:val="20"/>
              </w:rPr>
              <w:t xml:space="preserve">, each </w:t>
            </w:r>
            <w:r w:rsidR="000F6364">
              <w:rPr>
                <w:rFonts w:ascii="Arial" w:hAnsi="Arial" w:cs="Arial"/>
                <w:sz w:val="20"/>
                <w:szCs w:val="20"/>
              </w:rPr>
              <w:t>pouch should</w:t>
            </w:r>
            <w:r w:rsidRPr="00B81FAA">
              <w:rPr>
                <w:rFonts w:ascii="Arial" w:hAnsi="Arial" w:cs="Arial"/>
                <w:sz w:val="20"/>
                <w:szCs w:val="20"/>
              </w:rPr>
              <w:t xml:space="preserve"> have 5 sensors </w:t>
            </w:r>
          </w:p>
          <w:p w:rsidR="00A435BF" w:rsidRPr="0071732C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71732C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1]</w:t>
            </w:r>
          </w:p>
        </w:tc>
        <w:tc>
          <w:tcPr>
            <w:tcW w:w="1410" w:type="pct"/>
            <w:tcBorders>
              <w:bottom w:val="single" w:sz="4" w:space="0" w:color="auto"/>
            </w:tcBorders>
          </w:tcPr>
          <w:p w:rsidR="00A435BF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Each </w:t>
            </w:r>
            <w:r w:rsidRPr="00BA2BA3">
              <w:rPr>
                <w:rFonts w:ascii="Arial" w:hAnsi="Arial" w:cs="Arial"/>
                <w:sz w:val="20"/>
                <w:szCs w:val="20"/>
              </w:rPr>
              <w:t>package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consist </w:t>
            </w:r>
            <w:r w:rsidRPr="00647257">
              <w:t>12</w:t>
            </w:r>
            <w:r>
              <w:t xml:space="preserve"> set of </w:t>
            </w:r>
            <w:r w:rsidR="000F6364">
              <w:rPr>
                <w:rFonts w:ascii="Arial" w:hAnsi="Arial" w:cs="Arial"/>
                <w:sz w:val="20"/>
                <w:szCs w:val="20"/>
              </w:rPr>
              <w:t>re-sealable pouch (OBM00042P and CZA00037P)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514168">
            <w:pPr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sz w:val="20"/>
              </w:rPr>
              <w:t>PR_UR_05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B81FAA" w:rsidRPr="000F6364" w:rsidRDefault="00B81FAA" w:rsidP="00A435B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Take the OBM00047 positioning strips package </w:t>
            </w:r>
          </w:p>
          <w:p w:rsidR="00A435BF" w:rsidRPr="000F6364" w:rsidRDefault="00B81FAA" w:rsidP="00A435BF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Inspect that the OBM00047 </w:t>
            </w:r>
            <w:r w:rsidR="00A435BF" w:rsidRPr="000F6364">
              <w:rPr>
                <w:rFonts w:ascii="Arial" w:hAnsi="Arial" w:cs="Arial"/>
                <w:sz w:val="20"/>
                <w:szCs w:val="20"/>
              </w:rPr>
              <w:t xml:space="preserve">positioning strips package consist of 20 strips </w:t>
            </w:r>
          </w:p>
          <w:p w:rsidR="00A435BF" w:rsidRPr="000F6364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color w:val="000000" w:themeColor="text1"/>
                <w:sz w:val="20"/>
                <w:szCs w:val="20"/>
              </w:rPr>
              <w:t>[ Variable =&gt; N = 1]</w:t>
            </w:r>
          </w:p>
        </w:tc>
        <w:tc>
          <w:tcPr>
            <w:tcW w:w="1410" w:type="pct"/>
          </w:tcPr>
          <w:p w:rsidR="00A435BF" w:rsidRPr="000F6364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F636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6364" w:rsidRPr="000F6364">
              <w:rPr>
                <w:rFonts w:ascii="Arial" w:hAnsi="Arial" w:cs="Arial"/>
                <w:sz w:val="20"/>
                <w:szCs w:val="20"/>
              </w:rPr>
              <w:t xml:space="preserve">OBM00047 </w:t>
            </w:r>
            <w:r w:rsidRPr="000F6364">
              <w:rPr>
                <w:rFonts w:ascii="Arial" w:hAnsi="Arial" w:cs="Arial"/>
                <w:sz w:val="20"/>
                <w:szCs w:val="20"/>
              </w:rPr>
              <w:t>package should consist of 20 OBM positioning strip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0F636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</w:rPr>
              <w:t>PR_LB_01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Default="00480453" w:rsidP="00480453">
            <w:pPr>
              <w:pStyle w:val="ListParagraph"/>
              <w:numPr>
                <w:ilvl w:val="0"/>
                <w:numId w:val="46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  <w:r w:rsidR="00E055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555C" w:rsidRPr="00480453">
              <w:rPr>
                <w:rFonts w:ascii="Arial" w:hAnsi="Arial" w:cs="Arial"/>
                <w:sz w:val="20"/>
                <w:szCs w:val="20"/>
              </w:rPr>
              <w:t>CZA0037</w:t>
            </w:r>
            <w:r w:rsidR="00E0555C" w:rsidRPr="004804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</w:t>
            </w:r>
            <w:r w:rsid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Package label </w:t>
            </w:r>
          </w:p>
          <w:p w:rsidR="00A435BF" w:rsidRPr="00480453" w:rsidRDefault="00A435BF" w:rsidP="00480453">
            <w:pPr>
              <w:pStyle w:val="ListParagraph"/>
              <w:numPr>
                <w:ilvl w:val="0"/>
                <w:numId w:val="46"/>
              </w:num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480453">
              <w:rPr>
                <w:rFonts w:ascii="Arial" w:hAnsi="Arial" w:cs="Arial"/>
                <w:sz w:val="20"/>
                <w:szCs w:val="20"/>
              </w:rPr>
              <w:t>Inspect the updates in CZA0037</w:t>
            </w:r>
            <w:r w:rsidRPr="00480453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 </w:t>
            </w:r>
            <w:r w:rsidRPr="00480453">
              <w:rPr>
                <w:rFonts w:ascii="Arial" w:hAnsi="Arial" w:cs="Arial"/>
                <w:sz w:val="20"/>
                <w:szCs w:val="20"/>
              </w:rPr>
              <w:t>Packag</w:t>
            </w:r>
            <w:r w:rsidR="00E0555C">
              <w:rPr>
                <w:rFonts w:ascii="Arial" w:hAnsi="Arial" w:cs="Arial"/>
                <w:sz w:val="20"/>
                <w:szCs w:val="20"/>
              </w:rPr>
              <w:t>e</w:t>
            </w:r>
            <w:r w:rsidRPr="00480453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</w:t>
            </w:r>
            <w:r w:rsid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as per the Requirement document (DOC-039741)</w:t>
            </w:r>
          </w:p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 xml:space="preserve">The package should be updated by: 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part No &amp; Revision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humidity limitation its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“Do Not Use if Package is Damaged”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Consult Instruction for Use symbol</w:t>
            </w:r>
          </w:p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0F6364">
            <w:pPr>
              <w:numPr>
                <w:ilvl w:val="0"/>
                <w:numId w:val="45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  <w:szCs w:val="20"/>
              </w:rPr>
              <w:t>PR_LB_02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Default="00E0555C" w:rsidP="00981DD2">
            <w:pPr>
              <w:pStyle w:val="ListParagraph"/>
              <w:numPr>
                <w:ilvl w:val="0"/>
                <w:numId w:val="47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Take CZA0037P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OBM0042P Package label </w:t>
            </w:r>
          </w:p>
          <w:p w:rsidR="00A435BF" w:rsidRPr="00E0555C" w:rsidRDefault="00A435BF" w:rsidP="00981DD2">
            <w:pPr>
              <w:pStyle w:val="ListParagraph"/>
              <w:numPr>
                <w:ilvl w:val="0"/>
                <w:numId w:val="47"/>
              </w:num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Inspect the updates in CZA0037P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OBM0042P </w:t>
            </w:r>
            <w:r w:rsidRPr="00E0555C">
              <w:rPr>
                <w:rFonts w:ascii="Arial" w:hAnsi="Arial" w:cs="Arial"/>
                <w:sz w:val="20"/>
                <w:szCs w:val="20"/>
              </w:rPr>
              <w:t>device</w:t>
            </w:r>
            <w:r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</w:t>
            </w:r>
            <w:r w:rsidR="00E0555C"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as per the Requirement document (DOC-039741)</w:t>
            </w:r>
          </w:p>
          <w:p w:rsidR="00A435BF" w:rsidRPr="00BA2BA3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E11AF1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The Device should be updated by: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Manufacturing date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 xml:space="preserve">warning symbol 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caution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Disposal at end of operating life instruction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E11AF1">
              <w:rPr>
                <w:rFonts w:ascii="Arial" w:hAnsi="Arial" w:cs="Arial"/>
                <w:sz w:val="20"/>
                <w:szCs w:val="20"/>
              </w:rPr>
              <w:t>“Follow Instruction for Use”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</w:rPr>
              <w:t>the indication that the device is a Medical Device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Do Not Re-Use symbol</w:t>
            </w:r>
          </w:p>
          <w:p w:rsidR="00A435BF" w:rsidRPr="00E11AF1" w:rsidRDefault="00A435BF" w:rsidP="00A435BF">
            <w:pPr>
              <w:pStyle w:val="ListParagraph"/>
              <w:widowControl/>
              <w:numPr>
                <w:ilvl w:val="0"/>
                <w:numId w:val="21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Not made with natural rubber latex symbol</w:t>
            </w:r>
          </w:p>
          <w:p w:rsidR="00A435BF" w:rsidRDefault="00A435BF" w:rsidP="000B4BB8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removing</w:t>
            </w:r>
            <w:r w:rsidRPr="00E11AF1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 xml:space="preserve"> Temperature Limit symbol</w:t>
            </w:r>
            <w:r w:rsidRPr="00E11AF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3D6230" w:rsidTr="00D61712">
        <w:trPr>
          <w:cantSplit/>
          <w:trHeight w:val="260"/>
        </w:trPr>
        <w:tc>
          <w:tcPr>
            <w:tcW w:w="243" w:type="pct"/>
          </w:tcPr>
          <w:p w:rsidR="00A435BF" w:rsidRPr="003D6230" w:rsidRDefault="00A435BF" w:rsidP="00E0555C">
            <w:pPr>
              <w:numPr>
                <w:ilvl w:val="0"/>
                <w:numId w:val="21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5558E8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  <w:szCs w:val="20"/>
              </w:rPr>
              <w:t>PR_LB_03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E0555C" w:rsidRPr="00E0555C" w:rsidRDefault="00E0555C" w:rsidP="00E0555C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 xml:space="preserve">Take </w:t>
            </w:r>
            <w:r w:rsidRPr="00E0555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OBM0047 kit label</w:t>
            </w:r>
          </w:p>
          <w:p w:rsidR="00A435BF" w:rsidRPr="00E0555C" w:rsidRDefault="00E0555C" w:rsidP="00E0555C">
            <w:pPr>
              <w:pStyle w:val="ListParagraph"/>
              <w:numPr>
                <w:ilvl w:val="0"/>
                <w:numId w:val="48"/>
              </w:num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E0555C">
              <w:rPr>
                <w:rFonts w:ascii="Arial" w:hAnsi="Arial" w:cs="Arial"/>
                <w:sz w:val="20"/>
                <w:szCs w:val="20"/>
              </w:rPr>
              <w:t>I</w:t>
            </w:r>
            <w:r w:rsidR="00A435BF" w:rsidRPr="00E0555C">
              <w:rPr>
                <w:rFonts w:ascii="Arial" w:hAnsi="Arial" w:cs="Arial"/>
                <w:sz w:val="20"/>
                <w:szCs w:val="20"/>
              </w:rPr>
              <w:t xml:space="preserve">nspect the updates in </w:t>
            </w:r>
            <w:bookmarkStart w:id="14" w:name="_Hlk57801032"/>
            <w:r w:rsidR="00A435BF" w:rsidRPr="00E0555C">
              <w:rPr>
                <w:rFonts w:ascii="Arial" w:hAnsi="Arial" w:cs="Arial"/>
                <w:sz w:val="20"/>
                <w:szCs w:val="20"/>
              </w:rPr>
              <w:t>OBM</w:t>
            </w:r>
            <w:r w:rsidRPr="00E0555C">
              <w:rPr>
                <w:rFonts w:ascii="Arial" w:hAnsi="Arial" w:cs="Arial"/>
                <w:sz w:val="20"/>
                <w:szCs w:val="20"/>
              </w:rPr>
              <w:t>00047</w:t>
            </w:r>
            <w:r w:rsidR="00A435BF" w:rsidRPr="00E0555C">
              <w:rPr>
                <w:rFonts w:ascii="Arial" w:hAnsi="Arial" w:cs="Arial"/>
                <w:sz w:val="20"/>
                <w:szCs w:val="20"/>
              </w:rPr>
              <w:t xml:space="preserve"> positioning strip kit</w:t>
            </w:r>
            <w:r w:rsidR="00A435BF"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 </w:t>
            </w:r>
            <w:bookmarkEnd w:id="14"/>
            <w:r w:rsidRPr="00E055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is as per the Requirement document (DOC-039741)</w:t>
            </w:r>
          </w:p>
          <w:p w:rsidR="00A435BF" w:rsidRPr="0097225E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A140A4">
              <w:rPr>
                <w:rFonts w:ascii="Arial" w:hAnsi="Arial" w:cs="Arial"/>
                <w:color w:val="000000" w:themeColor="text1"/>
                <w:sz w:val="20"/>
                <w:szCs w:val="20"/>
              </w:rPr>
              <w:t>]</w:t>
            </w:r>
          </w:p>
        </w:tc>
        <w:tc>
          <w:tcPr>
            <w:tcW w:w="1410" w:type="pct"/>
          </w:tcPr>
          <w:p w:rsidR="00A435BF" w:rsidRPr="0097225E" w:rsidRDefault="00A435BF" w:rsidP="00A435BF">
            <w:pP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97225E">
              <w:rPr>
                <w:rFonts w:ascii="Arial" w:hAnsi="Arial" w:cs="Arial"/>
                <w:sz w:val="20"/>
                <w:szCs w:val="20"/>
              </w:rPr>
              <w:t>The OBM positioning strip kit</w:t>
            </w:r>
            <w:r w:rsidRPr="0097225E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label should have: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97225E">
              <w:rPr>
                <w:rFonts w:ascii="Arial" w:hAnsi="Arial" w:cs="Arial"/>
                <w:sz w:val="20"/>
                <w:szCs w:val="20"/>
              </w:rPr>
              <w:t>importer information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expiration date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caution symbol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warning symbol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the part number/revision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the serial or Lot number</w:t>
            </w:r>
          </w:p>
          <w:p w:rsidR="00A435BF" w:rsidRPr="0097225E" w:rsidRDefault="00A435BF" w:rsidP="00A435BF">
            <w:pPr>
              <w:pStyle w:val="ListParagraph"/>
              <w:widowControl/>
              <w:numPr>
                <w:ilvl w:val="0"/>
                <w:numId w:val="22"/>
              </w:numPr>
              <w:tabs>
                <w:tab w:val="left" w:pos="253"/>
              </w:tabs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the Date of manufacturing</w:t>
            </w:r>
          </w:p>
          <w:p w:rsidR="00A435BF" w:rsidRPr="0097225E" w:rsidRDefault="00A435BF" w:rsidP="00A435BF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  <w:sz w:val="20"/>
                <w:szCs w:val="20"/>
              </w:rPr>
            </w:pPr>
            <w:r w:rsidRPr="0097225E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to remove Consult Instruction for Use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5558E8">
              <w:rPr>
                <w:rFonts w:ascii="Arial" w:hAnsi="Arial" w:cs="Arial"/>
                <w:color w:val="000000" w:themeColor="text1"/>
                <w:sz w:val="20"/>
              </w:rPr>
              <w:t>PR_LB_04</w:t>
            </w:r>
          </w:p>
        </w:tc>
        <w:tc>
          <w:tcPr>
            <w:tcW w:w="535" w:type="pct"/>
          </w:tcPr>
          <w:p w:rsidR="00A435BF" w:rsidRPr="006937FD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 xml:space="preserve">Inspect the OBM Accessories user manual </w:t>
            </w:r>
          </w:p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User manual should have following details: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Legal manufacturer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Full name of the device and proper trademark information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Caution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CE Mark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EC Rep info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Disposal at end of operating life instructions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Part number/revision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Date of Issuance or Date of Issuance and Revision Identifier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Intended Use of the Product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Adequate Instructions for Use / Setup / Maintenance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Standard Reference of Symbols used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Standard Title of Symbols used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Symbol Title as per referenced standard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Explanations or Glossary of Symbols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Technical Service Contact Information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Additional information as required by agency approvals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Device is cleared for the US market as requiring a prescription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Model Number(s)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Disposal Instructions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Legal manufacturer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Do Not Re-Use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Do Not Use if Package is Damaged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Not made with natural rubber latex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Humidity Limitation</w:t>
            </w:r>
          </w:p>
          <w:p w:rsidR="00A435BF" w:rsidRPr="006937FD" w:rsidRDefault="00A435BF" w:rsidP="00A435BF">
            <w:pPr>
              <w:pStyle w:val="ListParagraph"/>
              <w:widowControl/>
              <w:numPr>
                <w:ilvl w:val="0"/>
                <w:numId w:val="23"/>
              </w:numPr>
              <w:tabs>
                <w:tab w:val="left" w:pos="253"/>
              </w:tabs>
              <w:rPr>
                <w:rFonts w:ascii="Arial" w:hAnsi="Arial" w:cs="Arial"/>
                <w:sz w:val="20"/>
                <w:szCs w:val="20"/>
              </w:rPr>
            </w:pPr>
            <w:r w:rsidRPr="006937FD">
              <w:rPr>
                <w:rFonts w:ascii="Arial" w:hAnsi="Arial" w:cs="Arial"/>
                <w:sz w:val="20"/>
                <w:szCs w:val="20"/>
              </w:rPr>
              <w:t>Temperature Limit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723B">
              <w:rPr>
                <w:rFonts w:ascii="Arial" w:hAnsi="Arial" w:cs="Arial"/>
                <w:color w:val="000000" w:themeColor="text1"/>
                <w:sz w:val="20"/>
              </w:rPr>
              <w:t>PR_REG_01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19F8">
              <w:rPr>
                <w:rFonts w:ascii="Arial" w:hAnsi="Arial" w:cs="Arial"/>
                <w:sz w:val="20"/>
                <w:szCs w:val="20"/>
              </w:rPr>
              <w:t xml:space="preserve">Inspect the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 xml:space="preserve">RoHS 3 certificate </w:t>
            </w:r>
          </w:p>
          <w:p w:rsidR="00A435BF" w:rsidRPr="00BC19F8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</w:t>
            </w: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RoHS 3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PR_REG_02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5E643B" w:rsidRDefault="00A435BF" w:rsidP="00A435B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E64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Device 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>Biocompatibility</w:t>
            </w:r>
            <w:r w:rsidRPr="005E643B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 Test</w:t>
            </w:r>
            <w:r w:rsidRPr="005E643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accredited lab for operating conditions </w:t>
            </w:r>
          </w:p>
          <w:p w:rsidR="00A435BF" w:rsidRPr="00A435BF" w:rsidRDefault="00A435BF" w:rsidP="00A435BF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</w:t>
            </w:r>
          </w:p>
          <w:p w:rsidR="00A435BF" w:rsidRPr="005E643B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 xml:space="preserve">compliance with </w:t>
            </w:r>
            <w:r w:rsidRPr="00A435BF">
              <w:rPr>
                <w:rFonts w:ascii="Arial" w:hAnsi="Arial" w:cs="Arial"/>
                <w:bCs/>
                <w:color w:val="202124"/>
                <w:sz w:val="20"/>
                <w:szCs w:val="20"/>
                <w:shd w:val="clear" w:color="auto" w:fill="FFFFFF"/>
              </w:rPr>
              <w:t>ISO 10993-1</w:t>
            </w:r>
            <w:r w:rsidRPr="00A435BF"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: 2018</w:t>
            </w:r>
            <w:r w:rsidRPr="00A435BF">
              <w:rPr>
                <w:rFonts w:ascii="Arial" w:hAnsi="Arial" w:cs="Arial"/>
                <w:color w:val="000000"/>
                <w:sz w:val="20"/>
                <w:szCs w:val="20"/>
              </w:rPr>
              <w:t xml:space="preserve"> Biocompatibility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0418B5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6937FD" w:rsidRDefault="00A435BF" w:rsidP="00A435BF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E723B">
              <w:rPr>
                <w:rFonts w:ascii="Arial" w:hAnsi="Arial" w:cs="Arial"/>
                <w:color w:val="000000" w:themeColor="text1"/>
                <w:sz w:val="20"/>
              </w:rPr>
              <w:t>PR_REG_0</w:t>
            </w:r>
            <w:r>
              <w:rPr>
                <w:rFonts w:ascii="Arial" w:hAnsi="Arial" w:cs="Arial"/>
                <w:color w:val="000000" w:themeColor="text1"/>
                <w:sz w:val="20"/>
              </w:rPr>
              <w:t>3</w:t>
            </w:r>
          </w:p>
        </w:tc>
        <w:tc>
          <w:tcPr>
            <w:tcW w:w="535" w:type="pct"/>
          </w:tcPr>
          <w:p w:rsidR="00A435BF" w:rsidRPr="0050350B" w:rsidRDefault="00A435BF" w:rsidP="00A435B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50350B">
              <w:rPr>
                <w:rFonts w:ascii="Arial" w:hAnsi="Arial" w:cs="Arial"/>
                <w:sz w:val="20"/>
                <w:szCs w:val="20"/>
              </w:rPr>
              <w:t>Inspection</w:t>
            </w:r>
          </w:p>
        </w:tc>
        <w:tc>
          <w:tcPr>
            <w:tcW w:w="1021" w:type="pct"/>
          </w:tcPr>
          <w:p w:rsidR="00A435BF" w:rsidRDefault="00A435BF" w:rsidP="00A435BF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C19F8">
              <w:rPr>
                <w:rFonts w:ascii="Arial" w:hAnsi="Arial" w:cs="Arial"/>
                <w:sz w:val="20"/>
                <w:szCs w:val="20"/>
              </w:rPr>
              <w:t xml:space="preserve">Inspect the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REACH </w:t>
            </w:r>
            <w:r w:rsidRPr="00BC19F8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1907/2006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certificate</w:t>
            </w:r>
          </w:p>
          <w:p w:rsidR="00A435BF" w:rsidRPr="00BC19F8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937FD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The 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C19F8">
              <w:rPr>
                <w:rFonts w:ascii="Arial" w:hAnsi="Arial" w:cs="Arial"/>
                <w:color w:val="000000"/>
                <w:sz w:val="20"/>
                <w:szCs w:val="20"/>
              </w:rPr>
              <w:t>REACH </w:t>
            </w:r>
            <w:r w:rsidR="006361A0" w:rsidRPr="006361A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1272/2008</w:t>
            </w:r>
          </w:p>
        </w:tc>
        <w:tc>
          <w:tcPr>
            <w:tcW w:w="892" w:type="pct"/>
          </w:tcPr>
          <w:p w:rsidR="00A435BF" w:rsidRPr="006937FD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6937FD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PR_REG_04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Package </w:t>
            </w:r>
            <w:r w:rsidRPr="00E95C4A">
              <w:rPr>
                <w:rFonts w:ascii="Arial" w:hAnsi="Arial" w:cs="Arial"/>
                <w:color w:val="000000"/>
                <w:sz w:val="20"/>
              </w:rPr>
              <w:t>Shock Test</w:t>
            </w:r>
            <w:r w:rsidRPr="006A4B12">
              <w:rPr>
                <w:rFonts w:ascii="Arial" w:hAnsi="Arial" w:cs="Arial"/>
                <w:color w:val="000000"/>
              </w:rPr>
              <w:t xml:space="preserve">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accredited lab for operating conditions </w:t>
            </w:r>
          </w:p>
          <w:p w:rsidR="00A435BF" w:rsidRPr="001D057C" w:rsidRDefault="00A435BF" w:rsidP="00A435BF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A435BF" w:rsidRPr="000669D4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04996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</w:t>
            </w: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compliance with </w:t>
            </w:r>
            <w:r w:rsidRPr="00E95C4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D4169-16 Schedule F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B10B5C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PR_REG_06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Transport and </w:t>
            </w:r>
            <w:r w:rsidRPr="00EE5D2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Storage </w:t>
            </w:r>
            <w:r w:rsidRPr="00EE5D2A">
              <w:rPr>
                <w:rFonts w:ascii="Arial" w:hAnsi="Arial" w:cs="Arial"/>
                <w:color w:val="000000"/>
                <w:sz w:val="20"/>
                <w:szCs w:val="20"/>
              </w:rPr>
              <w:t>Vibration Test</w:t>
            </w:r>
            <w:r w:rsidRPr="006A4B12">
              <w:rPr>
                <w:rFonts w:ascii="Arial" w:hAnsi="Arial" w:cs="Arial"/>
                <w:color w:val="000000"/>
              </w:rPr>
              <w:t xml:space="preserve">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accredited lab for operating conditions </w:t>
            </w:r>
          </w:p>
          <w:p w:rsidR="00A435BF" w:rsidRPr="001D057C" w:rsidRDefault="00A435BF" w:rsidP="00A435BF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A435BF" w:rsidRPr="000669D4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604996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The test report should show compliance with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bookmarkStart w:id="15" w:name="_GoBack"/>
            <w:r w:rsidRPr="0095436D">
              <w:rPr>
                <w:rFonts w:ascii="Arial" w:hAnsi="Arial" w:cs="Arial"/>
                <w:color w:val="000000"/>
                <w:sz w:val="20"/>
              </w:rPr>
              <w:t xml:space="preserve">ASTM </w:t>
            </w:r>
            <w:r w:rsidRPr="0095436D">
              <w:rPr>
                <w:rStyle w:val="normaltextrun"/>
                <w:rFonts w:ascii="Arial" w:hAnsi="Arial" w:cs="Arial"/>
                <w:color w:val="000000"/>
                <w:sz w:val="20"/>
                <w:bdr w:val="none" w:sz="0" w:space="0" w:color="auto" w:frame="1"/>
              </w:rPr>
              <w:t>D4169-16 Schedule D</w:t>
            </w:r>
            <w:bookmarkEnd w:id="15"/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B10B5C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PR_REG_07</w:t>
            </w:r>
          </w:p>
        </w:tc>
        <w:tc>
          <w:tcPr>
            <w:tcW w:w="535" w:type="pct"/>
          </w:tcPr>
          <w:p w:rsidR="00A435BF" w:rsidRPr="00514EDB" w:rsidRDefault="00A435BF" w:rsidP="00A435BF">
            <w:pPr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>Compliance and Safety Test</w:t>
            </w:r>
          </w:p>
        </w:tc>
        <w:tc>
          <w:tcPr>
            <w:tcW w:w="1021" w:type="pct"/>
          </w:tcPr>
          <w:p w:rsidR="00A435BF" w:rsidRPr="00514EDB" w:rsidRDefault="00A435BF" w:rsidP="00A435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Safety test to device by accredited test as per IEC60601-1-2 </w:t>
            </w:r>
          </w:p>
          <w:p w:rsidR="00A435BF" w:rsidRPr="00514EDB" w:rsidRDefault="00A435BF" w:rsidP="00A435B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Record the Document number of the Test Report </w:t>
            </w:r>
          </w:p>
          <w:p w:rsidR="00A435BF" w:rsidRPr="00514EDB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410" w:type="pct"/>
          </w:tcPr>
          <w:p w:rsidR="00A435BF" w:rsidRPr="00514EDB" w:rsidRDefault="00A435BF" w:rsidP="00A435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compliance with IEC </w:t>
            </w:r>
            <w:r w:rsidRPr="00514E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60601-1-2</w:t>
            </w: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:2012 - General </w:t>
            </w:r>
            <w:r w:rsidRPr="00514EDB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Edition 3.1 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3D6230" w:rsidRDefault="00A435BF" w:rsidP="00A435B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A435BF" w:rsidRPr="006937FD" w:rsidTr="00D61712">
        <w:trPr>
          <w:cantSplit/>
          <w:trHeight w:val="260"/>
        </w:trPr>
        <w:tc>
          <w:tcPr>
            <w:tcW w:w="243" w:type="pct"/>
          </w:tcPr>
          <w:p w:rsidR="00A435BF" w:rsidRPr="006937FD" w:rsidRDefault="00A435BF" w:rsidP="00E0555C">
            <w:pPr>
              <w:numPr>
                <w:ilvl w:val="0"/>
                <w:numId w:val="49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7" w:type="pct"/>
          </w:tcPr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20"/>
              </w:rPr>
              <w:t>PR_REG_08</w:t>
            </w:r>
          </w:p>
        </w:tc>
        <w:tc>
          <w:tcPr>
            <w:tcW w:w="535" w:type="pct"/>
          </w:tcPr>
          <w:p w:rsidR="00A435BF" w:rsidRDefault="00A435BF" w:rsidP="00A435BF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021" w:type="pct"/>
          </w:tcPr>
          <w:p w:rsidR="00A435BF" w:rsidRPr="001D057C" w:rsidRDefault="00A435BF" w:rsidP="00A435B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 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>Perform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Package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Drop Test</w:t>
            </w:r>
            <w:r w:rsidRPr="001D057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in accredited lab for operating conditions </w:t>
            </w:r>
          </w:p>
          <w:p w:rsidR="00A435BF" w:rsidRDefault="00A435BF" w:rsidP="00A435BF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</w:t>
            </w:r>
          </w:p>
          <w:p w:rsidR="00A435BF" w:rsidRPr="00A435BF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435BF"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1]</w:t>
            </w:r>
          </w:p>
        </w:tc>
        <w:tc>
          <w:tcPr>
            <w:tcW w:w="1410" w:type="pct"/>
          </w:tcPr>
          <w:p w:rsidR="00A435BF" w:rsidRPr="00514EDB" w:rsidRDefault="00A435BF" w:rsidP="00A435BF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14ED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The test report should show </w:t>
            </w:r>
            <w:r w:rsidRPr="00E95C4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compliance with </w:t>
            </w:r>
            <w:r w:rsidRPr="00E95C4A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 xml:space="preserve">D4169-16 Schedule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A</w:t>
            </w:r>
          </w:p>
        </w:tc>
        <w:tc>
          <w:tcPr>
            <w:tcW w:w="892" w:type="pct"/>
          </w:tcPr>
          <w:p w:rsidR="00A435BF" w:rsidRPr="003D6230" w:rsidRDefault="00A435BF" w:rsidP="00A435BF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62" w:type="pct"/>
          </w:tcPr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A435BF" w:rsidRPr="000418B5" w:rsidRDefault="00A435BF" w:rsidP="00A435BF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A435BF" w:rsidRPr="000418B5" w:rsidRDefault="00A435BF" w:rsidP="00A435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D1996" w:rsidRPr="00D406B9" w:rsidRDefault="004241A9" w:rsidP="00FD1996">
      <w:pPr>
        <w:pStyle w:val="BodyText"/>
        <w:keepNext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 xml:space="preserve"> </w:t>
      </w:r>
      <w:r w:rsidR="00D406B9"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/>
          <w:bCs/>
          <w:sz w:val="24"/>
        </w:rPr>
        <w:t xml:space="preserve"> </w:t>
      </w:r>
      <w:r w:rsidR="00FD1996" w:rsidRPr="00C0717B">
        <w:rPr>
          <w:rFonts w:ascii="Arial" w:hAnsi="Arial" w:cs="Arial"/>
          <w:b/>
          <w:bCs/>
          <w:sz w:val="24"/>
        </w:rPr>
        <w:t>Option 2</w:t>
      </w:r>
    </w:p>
    <w:p w:rsidR="00D90B2E" w:rsidRPr="001A510B" w:rsidRDefault="00D90B2E" w:rsidP="00CE3146">
      <w:pPr>
        <w:pStyle w:val="Heading1"/>
        <w:numPr>
          <w:ilvl w:val="0"/>
          <w:numId w:val="7"/>
        </w:numPr>
        <w:ind w:left="720" w:hanging="720"/>
        <w:rPr>
          <w:rFonts w:ascii="Arial" w:hAnsi="Arial" w:cs="Arial"/>
        </w:rPr>
      </w:pPr>
      <w:bookmarkStart w:id="16" w:name="_Toc1117193"/>
      <w:r w:rsidRPr="001A510B">
        <w:rPr>
          <w:rFonts w:ascii="Arial" w:hAnsi="Arial" w:cs="Arial"/>
        </w:rPr>
        <w:t>Protocol</w:t>
      </w:r>
      <w:bookmarkEnd w:id="16"/>
    </w:p>
    <w:p w:rsidR="00796312" w:rsidRPr="001A510B" w:rsidRDefault="00796312" w:rsidP="00CE3146">
      <w:pPr>
        <w:pStyle w:val="Heading2"/>
        <w:numPr>
          <w:ilvl w:val="1"/>
          <w:numId w:val="6"/>
        </w:numPr>
        <w:tabs>
          <w:tab w:val="clear" w:pos="1620"/>
          <w:tab w:val="left" w:pos="1440"/>
        </w:tabs>
        <w:ind w:hanging="72"/>
        <w:rPr>
          <w:rFonts w:ascii="Arial" w:hAnsi="Arial" w:cs="Arial"/>
        </w:rPr>
      </w:pPr>
      <w:r w:rsidRPr="001A510B">
        <w:rPr>
          <w:rFonts w:ascii="Arial" w:hAnsi="Arial" w:cs="Arial"/>
        </w:rPr>
        <w:t>Test Section</w:t>
      </w:r>
    </w:p>
    <w:p w:rsidR="0065777A" w:rsidRDefault="0065777A" w:rsidP="001A510B">
      <w:pPr>
        <w:pStyle w:val="Heading2"/>
        <w:numPr>
          <w:ilvl w:val="0"/>
          <w:numId w:val="0"/>
        </w:numPr>
        <w:tabs>
          <w:tab w:val="clear" w:pos="1620"/>
          <w:tab w:val="left" w:pos="1440"/>
        </w:tabs>
        <w:ind w:left="792"/>
        <w:rPr>
          <w:rFonts w:ascii="Arial" w:hAnsi="Arial" w:cs="Arial"/>
        </w:rPr>
      </w:pPr>
      <w:r w:rsidRPr="001A510B">
        <w:rPr>
          <w:rFonts w:ascii="Arial" w:hAnsi="Arial" w:cs="Arial"/>
        </w:rPr>
        <w:t>Tester’s initials and date:</w:t>
      </w:r>
    </w:p>
    <w:p w:rsidR="00A435BF" w:rsidRPr="001A510B" w:rsidRDefault="00A435BF" w:rsidP="001A510B">
      <w:pPr>
        <w:pStyle w:val="Heading2"/>
        <w:numPr>
          <w:ilvl w:val="0"/>
          <w:numId w:val="0"/>
        </w:numPr>
        <w:tabs>
          <w:tab w:val="clear" w:pos="1620"/>
          <w:tab w:val="left" w:pos="1440"/>
        </w:tabs>
        <w:ind w:left="792"/>
        <w:rPr>
          <w:rFonts w:ascii="Arial" w:hAnsi="Arial" w:cs="Arial"/>
        </w:rPr>
      </w:pPr>
    </w:p>
    <w:p w:rsidR="00D90B2E" w:rsidRPr="001A510B" w:rsidRDefault="00D90B2E" w:rsidP="00CE3146">
      <w:pPr>
        <w:pStyle w:val="Heading2"/>
        <w:numPr>
          <w:ilvl w:val="2"/>
          <w:numId w:val="6"/>
        </w:numPr>
        <w:tabs>
          <w:tab w:val="left" w:pos="2160"/>
        </w:tabs>
        <w:ind w:firstLine="216"/>
        <w:rPr>
          <w:rFonts w:ascii="Arial" w:hAnsi="Arial" w:cs="Arial"/>
        </w:rPr>
      </w:pPr>
      <w:r w:rsidRPr="001A510B">
        <w:rPr>
          <w:rFonts w:ascii="Arial" w:hAnsi="Arial" w:cs="Arial"/>
        </w:rPr>
        <w:t>Test Sub-Section</w:t>
      </w:r>
    </w:p>
    <w:p w:rsidR="00796312" w:rsidRPr="005E643B" w:rsidRDefault="005E643B" w:rsidP="00CE3146">
      <w:pPr>
        <w:pStyle w:val="Heading2"/>
        <w:numPr>
          <w:ilvl w:val="3"/>
          <w:numId w:val="6"/>
        </w:numPr>
        <w:tabs>
          <w:tab w:val="left" w:pos="2880"/>
        </w:tabs>
        <w:ind w:firstLine="432"/>
        <w:rPr>
          <w:rFonts w:ascii="Arial" w:hAnsi="Arial" w:cs="Arial"/>
        </w:rPr>
      </w:pPr>
      <w:r w:rsidRPr="005E643B">
        <w:rPr>
          <w:rFonts w:ascii="Arial" w:hAnsi="Arial" w:cs="Arial"/>
        </w:rPr>
        <w:t>PR_IF_01</w:t>
      </w:r>
    </w:p>
    <w:p w:rsidR="00E65266" w:rsidRDefault="00CE3146" w:rsidP="00E65266">
      <w:pPr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</w:pPr>
      <w:r w:rsidRPr="001A510B">
        <w:rPr>
          <w:rFonts w:ascii="Arial" w:hAnsi="Arial" w:cs="Arial"/>
          <w:sz w:val="22"/>
          <w:szCs w:val="22"/>
        </w:rPr>
        <w:t>Requiring</w:t>
      </w:r>
      <w:r w:rsidR="00E65266" w:rsidRPr="001A510B">
        <w:rPr>
          <w:rFonts w:ascii="Arial" w:hAnsi="Arial" w:cs="Arial"/>
          <w:sz w:val="22"/>
          <w:szCs w:val="22"/>
        </w:rPr>
        <w:t xml:space="preserve"> Reference: </w:t>
      </w:r>
      <w:r w:rsidR="00E65266" w:rsidRPr="001A510B"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  <w:t xml:space="preserve"> </w:t>
      </w:r>
    </w:p>
    <w:p w:rsidR="00C0717B" w:rsidRPr="001A510B" w:rsidRDefault="00C0717B" w:rsidP="00E65266">
      <w:pPr>
        <w:rPr>
          <w:rStyle w:val="Hyperlink"/>
          <w:rFonts w:ascii="Arial" w:hAnsi="Arial" w:cs="Arial"/>
          <w:color w:val="FF0000"/>
          <w:sz w:val="22"/>
          <w:szCs w:val="22"/>
          <w:lang w:eastAsia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1"/>
        <w:gridCol w:w="1681"/>
        <w:gridCol w:w="4394"/>
        <w:gridCol w:w="2976"/>
        <w:gridCol w:w="3256"/>
        <w:gridCol w:w="1438"/>
      </w:tblGrid>
      <w:tr w:rsidR="00E65266" w:rsidRPr="003D6230" w:rsidTr="00D406B9">
        <w:trPr>
          <w:cantSplit/>
          <w:tblHeader/>
        </w:trPr>
        <w:tc>
          <w:tcPr>
            <w:tcW w:w="298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Test #</w:t>
            </w:r>
          </w:p>
        </w:tc>
        <w:tc>
          <w:tcPr>
            <w:tcW w:w="575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1503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Action </w:t>
            </w:r>
          </w:p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(include any preconditions)</w:t>
            </w:r>
          </w:p>
        </w:tc>
        <w:tc>
          <w:tcPr>
            <w:tcW w:w="1018" w:type="pct"/>
            <w:shd w:val="clear" w:color="auto" w:fill="C0C0C0"/>
          </w:tcPr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Acceptance Criteria</w:t>
            </w:r>
          </w:p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(Expected Result)</w:t>
            </w:r>
          </w:p>
        </w:tc>
        <w:tc>
          <w:tcPr>
            <w:tcW w:w="1114" w:type="pct"/>
            <w:shd w:val="clear" w:color="auto" w:fill="C0C0C0"/>
          </w:tcPr>
          <w:p w:rsidR="00E65266" w:rsidRPr="001A510B" w:rsidRDefault="00E65266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Observed Result (with issue ID if not ‘as expected’)</w:t>
            </w:r>
          </w:p>
        </w:tc>
        <w:tc>
          <w:tcPr>
            <w:tcW w:w="492" w:type="pct"/>
            <w:shd w:val="clear" w:color="auto" w:fill="C0C0C0"/>
          </w:tcPr>
          <w:p w:rsidR="00E65266" w:rsidRPr="001A510B" w:rsidRDefault="00E65266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Pass / Fail</w:t>
            </w:r>
          </w:p>
        </w:tc>
      </w:tr>
      <w:tr w:rsidR="007B5199" w:rsidRPr="003D6230" w:rsidTr="00D406B9">
        <w:trPr>
          <w:cantSplit/>
          <w:trHeight w:val="260"/>
        </w:trPr>
        <w:tc>
          <w:tcPr>
            <w:tcW w:w="298" w:type="pct"/>
          </w:tcPr>
          <w:p w:rsidR="007B5199" w:rsidRPr="001A510B" w:rsidRDefault="007B5199" w:rsidP="002F2206">
            <w:pPr>
              <w:pStyle w:val="ListParagraph"/>
              <w:numPr>
                <w:ilvl w:val="0"/>
                <w:numId w:val="5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75" w:type="pct"/>
          </w:tcPr>
          <w:p w:rsidR="00E65DC4" w:rsidRPr="00E65DC4" w:rsidRDefault="00E65DC4" w:rsidP="00E65DC4">
            <w:pPr>
              <w:jc w:val="both"/>
              <w:rPr>
                <w:rFonts w:ascii="Arial" w:hAnsi="Arial" w:cs="Arial"/>
                <w:sz w:val="20"/>
                <w:szCs w:val="18"/>
              </w:rPr>
            </w:pPr>
            <w:r w:rsidRPr="00E65DC4">
              <w:rPr>
                <w:rFonts w:ascii="Arial" w:hAnsi="Arial" w:cs="Arial"/>
                <w:sz w:val="20"/>
                <w:szCs w:val="18"/>
              </w:rPr>
              <w:t>Functional Test</w:t>
            </w:r>
          </w:p>
          <w:p w:rsidR="007B5199" w:rsidRPr="00997495" w:rsidRDefault="007B5199" w:rsidP="00334695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03" w:type="pct"/>
          </w:tcPr>
          <w:p w:rsidR="00767724" w:rsidRDefault="00767724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Take a signal </w:t>
            </w:r>
            <w:r w:rsidRPr="00E65DC4">
              <w:rPr>
                <w:rFonts w:ascii="Arial" w:hAnsi="Arial" w:cs="Arial"/>
                <w:color w:val="000000" w:themeColor="text1"/>
                <w:sz w:val="20"/>
                <w:szCs w:val="20"/>
              </w:rPr>
              <w:t>generator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, </w:t>
            </w:r>
            <w:r w:rsidRPr="00E65DC4">
              <w:rPr>
                <w:rFonts w:ascii="Arial" w:hAnsi="Arial" w:cs="Arial"/>
                <w:sz w:val="20"/>
                <w:szCs w:val="20"/>
              </w:rPr>
              <w:t>Oscilloscope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and </w:t>
            </w:r>
            <w:r w:rsid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CZA00037 &amp; OBM00042 </w:t>
            </w:r>
            <w:r w:rsidR="007D6F57"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 w:rsidR="007D6F57"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7D6F57" w:rsidRDefault="007D6F57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Connect signal</w:t>
            </w:r>
            <w:r w:rsidR="00E65DC4" w:rsidRPr="00E65DC4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generator to the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electrodes of the </w:t>
            </w:r>
            <w:r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E65DC4" w:rsidRPr="007D6F57" w:rsidRDefault="007D6F57" w:rsidP="00981DD2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="00E65DC4"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>nd</w:t>
            </w:r>
            <w:r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the </w:t>
            </w:r>
            <w:r w:rsidRPr="007D6F57">
              <w:rPr>
                <w:rFonts w:ascii="Arial" w:hAnsi="Arial" w:cs="Arial"/>
                <w:sz w:val="20"/>
                <w:szCs w:val="20"/>
              </w:rPr>
              <w:t>Oscilloscope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connected to the</w:t>
            </w:r>
            <w:r w:rsidR="00E65DC4" w:rsidRPr="007D6F57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lead cable of the </w:t>
            </w:r>
            <w:r w:rsidRPr="00850662">
              <w:rPr>
                <w:rFonts w:ascii="Arial" w:hAnsi="Arial" w:cs="Arial"/>
                <w:sz w:val="20"/>
                <w:szCs w:val="20"/>
              </w:rPr>
              <w:t>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</w:t>
            </w:r>
          </w:p>
          <w:p w:rsidR="00E65DC4" w:rsidRPr="00D406B9" w:rsidRDefault="00D406B9" w:rsidP="00E65DC4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Turn on the signal generator and set to sign wave signal with peak to peak voltage of </w:t>
            </w:r>
            <w:r w:rsidR="00E65DC4" w:rsidRPr="00E65DC4">
              <w:rPr>
                <w:rFonts w:ascii="Arial" w:hAnsi="Arial" w:cs="Arial"/>
                <w:sz w:val="20"/>
                <w:szCs w:val="20"/>
              </w:rPr>
              <w:t>50μvolts and frequency to 200HZ</w:t>
            </w:r>
          </w:p>
          <w:p w:rsidR="00D406B9" w:rsidRPr="00D406B9" w:rsidRDefault="00D406B9" w:rsidP="00D406B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D406B9" w:rsidRPr="007D6F57" w:rsidRDefault="00D406B9" w:rsidP="00D406B9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>
                  <wp:extent cx="1927123" cy="835456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ownload (1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7421" cy="848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6F57" w:rsidRPr="00E65DC4" w:rsidRDefault="007D6F57" w:rsidP="007D6F57">
            <w:pPr>
              <w:pStyle w:val="ListParagraph"/>
              <w:ind w:left="36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  <w:p w:rsidR="007D6F57" w:rsidRPr="00D406B9" w:rsidRDefault="00E65DC4" w:rsidP="00D406B9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E65DC4">
              <w:rPr>
                <w:rFonts w:ascii="Arial" w:hAnsi="Arial" w:cs="Arial"/>
                <w:sz w:val="20"/>
                <w:szCs w:val="20"/>
              </w:rPr>
              <w:t xml:space="preserve">Observe 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the same signal in the </w:t>
            </w:r>
            <w:r w:rsidR="00D406B9" w:rsidRPr="007D6F57">
              <w:rPr>
                <w:rFonts w:ascii="Arial" w:hAnsi="Arial" w:cs="Arial"/>
                <w:sz w:val="20"/>
                <w:szCs w:val="20"/>
              </w:rPr>
              <w:t>Oscilloscope</w:t>
            </w:r>
          </w:p>
          <w:p w:rsidR="00F7653C" w:rsidRDefault="00CF34CB" w:rsidP="00F7653C">
            <w:pPr>
              <w:rPr>
                <w:rFonts w:ascii="Arial" w:hAnsi="Arial" w:cs="Arial"/>
                <w:color w:val="000000" w:themeColor="text1"/>
                <w:sz w:val="20"/>
                <w:szCs w:val="16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="00F7653C"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  <w:p w:rsidR="00D406B9" w:rsidRPr="009D2EF7" w:rsidRDefault="00D406B9" w:rsidP="00F7653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18" w:type="pct"/>
            <w:tcBorders>
              <w:bottom w:val="single" w:sz="4" w:space="0" w:color="auto"/>
            </w:tcBorders>
          </w:tcPr>
          <w:p w:rsidR="007B5199" w:rsidRPr="003D6230" w:rsidRDefault="00E65DC4" w:rsidP="004031BE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The</w:t>
            </w:r>
            <w:r w:rsidRPr="00850662">
              <w:rPr>
                <w:rFonts w:ascii="Arial" w:hAnsi="Arial" w:cs="Arial"/>
                <w:sz w:val="20"/>
                <w:szCs w:val="20"/>
              </w:rPr>
              <w:t xml:space="preserve"> Neonatal Hydrogel</w:t>
            </w:r>
            <w:r>
              <w:rPr>
                <w:rFonts w:ascii="Arial" w:hAnsi="Arial" w:cs="Arial"/>
                <w:sz w:val="20"/>
                <w:szCs w:val="20"/>
              </w:rPr>
              <w:t xml:space="preserve"> Sensor should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 able to </w:t>
            </w:r>
            <w:r>
              <w:rPr>
                <w:rFonts w:ascii="Arial" w:hAnsi="Arial" w:cs="Arial"/>
                <w:sz w:val="20"/>
                <w:szCs w:val="20"/>
              </w:rPr>
              <w:t xml:space="preserve">carry </w:t>
            </w:r>
            <w:r w:rsidR="00D406B9">
              <w:rPr>
                <w:rFonts w:ascii="Arial" w:hAnsi="Arial" w:cs="Arial"/>
                <w:sz w:val="20"/>
                <w:szCs w:val="20"/>
              </w:rPr>
              <w:t xml:space="preserve">the same </w:t>
            </w:r>
            <w:r>
              <w:rPr>
                <w:rFonts w:ascii="Arial" w:hAnsi="Arial" w:cs="Arial"/>
                <w:sz w:val="20"/>
                <w:szCs w:val="20"/>
              </w:rPr>
              <w:t>sign wave continuously</w:t>
            </w:r>
          </w:p>
        </w:tc>
        <w:tc>
          <w:tcPr>
            <w:tcW w:w="1114" w:type="pct"/>
          </w:tcPr>
          <w:p w:rsidR="007B5199" w:rsidRPr="003D6230" w:rsidRDefault="007B5199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49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7B5199" w:rsidRPr="00B10B5C" w:rsidRDefault="007B5199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4031BE" w:rsidRPr="005E643B" w:rsidRDefault="005E643B" w:rsidP="00CE3146">
      <w:pPr>
        <w:pStyle w:val="Heading2"/>
        <w:numPr>
          <w:ilvl w:val="3"/>
          <w:numId w:val="6"/>
        </w:numPr>
        <w:ind w:firstLine="432"/>
        <w:rPr>
          <w:rFonts w:ascii="Arial" w:hAnsi="Arial" w:cs="Arial"/>
        </w:rPr>
      </w:pPr>
      <w:r w:rsidRPr="005E643B">
        <w:rPr>
          <w:rFonts w:ascii="Arial" w:hAnsi="Arial" w:cs="Arial"/>
        </w:rPr>
        <w:lastRenderedPageBreak/>
        <w:t>PR_PY_02 &amp; PR_PY_03</w:t>
      </w:r>
    </w:p>
    <w:p w:rsidR="00C0717B" w:rsidRPr="001A510B" w:rsidRDefault="00C0717B" w:rsidP="00C0717B">
      <w:pPr>
        <w:pStyle w:val="Heading2"/>
        <w:numPr>
          <w:ilvl w:val="0"/>
          <w:numId w:val="0"/>
        </w:numPr>
        <w:ind w:left="1728"/>
        <w:rPr>
          <w:rFonts w:ascii="Arial" w:hAnsi="Arial" w:cs="Arial"/>
          <w:color w:val="FF0000"/>
        </w:rPr>
      </w:pPr>
    </w:p>
    <w:p w:rsidR="004031BE" w:rsidRDefault="00CE3146" w:rsidP="004031BE">
      <w:pPr>
        <w:rPr>
          <w:rFonts w:ascii="Arial" w:hAnsi="Arial" w:cs="Arial"/>
          <w:sz w:val="22"/>
          <w:szCs w:val="22"/>
        </w:rPr>
      </w:pPr>
      <w:r w:rsidRPr="001A510B">
        <w:rPr>
          <w:rFonts w:ascii="Arial" w:hAnsi="Arial" w:cs="Arial"/>
          <w:sz w:val="22"/>
          <w:szCs w:val="22"/>
        </w:rPr>
        <w:t>Requiring</w:t>
      </w:r>
      <w:r w:rsidR="004031BE" w:rsidRPr="001A510B">
        <w:rPr>
          <w:rFonts w:ascii="Arial" w:hAnsi="Arial" w:cs="Arial"/>
          <w:sz w:val="22"/>
          <w:szCs w:val="22"/>
        </w:rPr>
        <w:t xml:space="preserve"> Reference: </w:t>
      </w:r>
    </w:p>
    <w:p w:rsidR="00C0717B" w:rsidRPr="001A510B" w:rsidRDefault="00C0717B" w:rsidP="004031BE">
      <w:pPr>
        <w:rPr>
          <w:rStyle w:val="Hyperlink"/>
          <w:rFonts w:ascii="Arial" w:hAnsi="Arial" w:cs="Arial"/>
          <w:sz w:val="22"/>
          <w:szCs w:val="22"/>
          <w:lang w:eastAsia="en-GB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9"/>
        <w:gridCol w:w="1783"/>
        <w:gridCol w:w="3736"/>
        <w:gridCol w:w="3403"/>
        <w:gridCol w:w="3163"/>
        <w:gridCol w:w="1672"/>
      </w:tblGrid>
      <w:tr w:rsidR="004031BE" w:rsidRPr="003D6230" w:rsidTr="00C0717B">
        <w:trPr>
          <w:cantSplit/>
          <w:tblHeader/>
        </w:trPr>
        <w:tc>
          <w:tcPr>
            <w:tcW w:w="294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Test #</w:t>
            </w:r>
          </w:p>
        </w:tc>
        <w:tc>
          <w:tcPr>
            <w:tcW w:w="610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Method</w:t>
            </w:r>
          </w:p>
        </w:tc>
        <w:tc>
          <w:tcPr>
            <w:tcW w:w="1278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 xml:space="preserve">Action </w:t>
            </w:r>
          </w:p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(include any preconditions)</w:t>
            </w:r>
          </w:p>
        </w:tc>
        <w:tc>
          <w:tcPr>
            <w:tcW w:w="1164" w:type="pct"/>
            <w:shd w:val="clear" w:color="auto" w:fill="C0C0C0"/>
          </w:tcPr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Acceptance Criteria</w:t>
            </w:r>
          </w:p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(Expected Result)</w:t>
            </w:r>
          </w:p>
        </w:tc>
        <w:tc>
          <w:tcPr>
            <w:tcW w:w="1082" w:type="pct"/>
            <w:shd w:val="clear" w:color="auto" w:fill="C0C0C0"/>
          </w:tcPr>
          <w:p w:rsidR="004031BE" w:rsidRPr="001A510B" w:rsidRDefault="004031BE" w:rsidP="003346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Observed Result (with issue ID if not ‘as expected’)</w:t>
            </w:r>
          </w:p>
        </w:tc>
        <w:tc>
          <w:tcPr>
            <w:tcW w:w="572" w:type="pct"/>
            <w:shd w:val="clear" w:color="auto" w:fill="C0C0C0"/>
          </w:tcPr>
          <w:p w:rsidR="004031BE" w:rsidRPr="001A510B" w:rsidRDefault="004031BE" w:rsidP="0033469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sz w:val="20"/>
                <w:szCs w:val="20"/>
              </w:rPr>
              <w:t>Pass / Fail</w:t>
            </w:r>
          </w:p>
        </w:tc>
      </w:tr>
      <w:tr w:rsidR="00514EDB" w:rsidRPr="003D6230" w:rsidTr="00C0717B">
        <w:trPr>
          <w:cantSplit/>
          <w:trHeight w:val="260"/>
        </w:trPr>
        <w:tc>
          <w:tcPr>
            <w:tcW w:w="294" w:type="pct"/>
          </w:tcPr>
          <w:p w:rsidR="00514EDB" w:rsidRPr="001A510B" w:rsidRDefault="00514EDB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514EDB" w:rsidRPr="00514EDB" w:rsidRDefault="00BD3E24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Temperature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Default="00604996" w:rsidP="0060499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514EDB" w:rsidRPr="00604996" w:rsidRDefault="0071732C" w:rsidP="00C0717B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514EDB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Temperature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+20°C to +35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</w:t>
            </w:r>
          </w:p>
        </w:tc>
        <w:tc>
          <w:tcPr>
            <w:tcW w:w="1082" w:type="pct"/>
          </w:tcPr>
          <w:p w:rsidR="00514EDB" w:rsidRPr="003D6230" w:rsidRDefault="00514EDB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514EDB" w:rsidRPr="003D6230" w:rsidRDefault="00514EDB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1A510B" w:rsidRDefault="00604996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Relative Humidity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Operating Relative Humidity should have 20% to 80%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1A510B" w:rsidRDefault="00604996" w:rsidP="002F2206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Atmospheric Pressure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Operating Atmospheric Pressure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70kPa to 106kPa</w:t>
            </w:r>
            <w:r w:rsidR="00B10B5C">
              <w:rPr>
                <w:rStyle w:val="normaltextrun"/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Temperature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604996" w:rsidRDefault="00604996" w:rsidP="0060499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Temperature Range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+10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 to 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+32</w:t>
            </w:r>
            <w:r w:rsidR="00B10B5C">
              <w:rPr>
                <w:rStyle w:val="normaltextrun"/>
                <w:rFonts w:ascii="Calibri" w:hAnsi="Calibri" w:cs="Calibri"/>
                <w:color w:val="000000"/>
                <w:sz w:val="20"/>
                <w:szCs w:val="20"/>
                <w:shd w:val="clear" w:color="auto" w:fill="FFFFFF"/>
              </w:rPr>
              <w:t>°C 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B10B5C" w:rsidRPr="003D6230" w:rsidTr="00C0717B">
        <w:trPr>
          <w:cantSplit/>
          <w:trHeight w:val="260"/>
        </w:trPr>
        <w:tc>
          <w:tcPr>
            <w:tcW w:w="294" w:type="pct"/>
          </w:tcPr>
          <w:p w:rsidR="00B10B5C" w:rsidRPr="00604996" w:rsidRDefault="00B10B5C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B10B5C" w:rsidRDefault="00B10B5C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B10B5C" w:rsidRPr="00604996" w:rsidRDefault="00B10B5C" w:rsidP="00B10B5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</w:t>
            </w:r>
            <w:r w:rsidR="001E207E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Atmospheric Pressure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B10B5C" w:rsidRPr="00604996" w:rsidRDefault="00B10B5C" w:rsidP="00B10B5C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B10B5C" w:rsidRPr="00B10B5C" w:rsidRDefault="0071732C" w:rsidP="00B10B5C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  <w:tcBorders>
              <w:bottom w:val="single" w:sz="4" w:space="0" w:color="auto"/>
            </w:tcBorders>
          </w:tcPr>
          <w:p w:rsidR="00B10B5C" w:rsidRPr="00604996" w:rsidRDefault="00B10B5C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Atmospheric Pressure should have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bdr w:val="none" w:sz="0" w:space="0" w:color="auto" w:frame="1"/>
              </w:rPr>
              <w:t>50kPa to 106kPa </w:t>
            </w:r>
          </w:p>
        </w:tc>
        <w:tc>
          <w:tcPr>
            <w:tcW w:w="1082" w:type="pct"/>
          </w:tcPr>
          <w:p w:rsidR="00B10B5C" w:rsidRPr="003D6230" w:rsidRDefault="00B10B5C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B10B5C" w:rsidRPr="003D6230" w:rsidRDefault="00B10B5C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604996" w:rsidRPr="003D6230" w:rsidTr="00C0717B">
        <w:trPr>
          <w:cantSplit/>
          <w:trHeight w:val="260"/>
        </w:trPr>
        <w:tc>
          <w:tcPr>
            <w:tcW w:w="294" w:type="pct"/>
          </w:tcPr>
          <w:p w:rsidR="00604996" w:rsidRPr="00604996" w:rsidRDefault="00604996" w:rsidP="00604996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0" w:type="pct"/>
          </w:tcPr>
          <w:p w:rsidR="00604996" w:rsidRDefault="00604996" w:rsidP="00334695">
            <w:pPr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Lab Test</w:t>
            </w:r>
          </w:p>
        </w:tc>
        <w:tc>
          <w:tcPr>
            <w:tcW w:w="1278" w:type="pct"/>
          </w:tcPr>
          <w:p w:rsidR="00604996" w:rsidRPr="00B10B5C" w:rsidRDefault="00604996" w:rsidP="00B10B5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Perform </w:t>
            </w:r>
            <w:r w:rsidR="001E207E"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>Transport and Storage Relative Humidity</w:t>
            </w:r>
            <w:r w:rsidR="001E207E"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test in accredited lab for operating conditions </w:t>
            </w:r>
          </w:p>
          <w:p w:rsidR="00604996" w:rsidRPr="00B10B5C" w:rsidRDefault="00604996" w:rsidP="00B10B5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B10B5C">
              <w:rPr>
                <w:rFonts w:ascii="Arial" w:hAnsi="Arial" w:cs="Arial"/>
                <w:color w:val="000000" w:themeColor="text1"/>
                <w:sz w:val="20"/>
                <w:szCs w:val="20"/>
              </w:rPr>
              <w:t>Record the Document number of the Test Report.</w:t>
            </w:r>
          </w:p>
          <w:p w:rsidR="00604996" w:rsidRPr="00604996" w:rsidRDefault="0071732C" w:rsidP="0060499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16"/>
              </w:rPr>
              <w:t>[ Variable =&gt; N = 1</w:t>
            </w:r>
            <w:r w:rsidRPr="009D2EF7">
              <w:rPr>
                <w:rFonts w:ascii="Arial" w:hAnsi="Arial" w:cs="Arial"/>
                <w:color w:val="000000" w:themeColor="text1"/>
                <w:sz w:val="20"/>
                <w:szCs w:val="16"/>
              </w:rPr>
              <w:t>]</w:t>
            </w:r>
          </w:p>
        </w:tc>
        <w:tc>
          <w:tcPr>
            <w:tcW w:w="1164" w:type="pct"/>
          </w:tcPr>
          <w:p w:rsidR="00604996" w:rsidRPr="00604996" w:rsidRDefault="00604996" w:rsidP="004031BE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499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Transport and Storage Relative Humidity should have </w:t>
            </w:r>
            <w:r w:rsidR="00B10B5C">
              <w:rPr>
                <w:rStyle w:val="normaltextrun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25% to 90%</w:t>
            </w:r>
          </w:p>
        </w:tc>
        <w:tc>
          <w:tcPr>
            <w:tcW w:w="1082" w:type="pct"/>
          </w:tcPr>
          <w:p w:rsidR="00604996" w:rsidRPr="003D6230" w:rsidRDefault="00604996" w:rsidP="00334695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  <w:tc>
          <w:tcPr>
            <w:tcW w:w="572" w:type="pct"/>
          </w:tcPr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Pass</w:t>
            </w:r>
          </w:p>
          <w:p w:rsidR="00E939A1" w:rsidRPr="000418B5" w:rsidRDefault="00E939A1" w:rsidP="00E939A1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418B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□ </w:t>
            </w:r>
            <w:r w:rsidRPr="000418B5">
              <w:rPr>
                <w:rFonts w:ascii="Arial" w:hAnsi="Arial" w:cs="Arial"/>
                <w:sz w:val="20"/>
                <w:szCs w:val="20"/>
              </w:rPr>
              <w:t>Fail</w:t>
            </w:r>
          </w:p>
          <w:p w:rsidR="00604996" w:rsidRPr="003D6230" w:rsidRDefault="00604996" w:rsidP="00334695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:rsidR="001749D2" w:rsidRPr="003D6230" w:rsidRDefault="00A123E2" w:rsidP="001749D2">
      <w:pPr>
        <w:rPr>
          <w:rFonts w:ascii="Arial" w:hAnsi="Arial" w:cs="Arial"/>
          <w:color w:val="FF0000"/>
          <w:sz w:val="18"/>
          <w:szCs w:val="18"/>
        </w:rPr>
      </w:pPr>
      <w:r w:rsidRPr="003D6230">
        <w:rPr>
          <w:rFonts w:ascii="Arial" w:hAnsi="Arial" w:cs="Arial"/>
          <w:color w:val="FF0000"/>
          <w:sz w:val="18"/>
          <w:szCs w:val="18"/>
        </w:rPr>
        <w:t xml:space="preserve">.  </w:t>
      </w:r>
    </w:p>
    <w:p w:rsidR="00CE3146" w:rsidRPr="003D6230" w:rsidRDefault="00CE3146" w:rsidP="001749D2">
      <w:pPr>
        <w:rPr>
          <w:rFonts w:ascii="Arial" w:hAnsi="Arial" w:cs="Arial"/>
          <w:sz w:val="20"/>
          <w:szCs w:val="20"/>
        </w:rPr>
      </w:pPr>
    </w:p>
    <w:p w:rsidR="00CE3146" w:rsidRDefault="00CE3146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A435BF" w:rsidRDefault="00A435BF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C0717B" w:rsidRDefault="00C0717B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201DB1" w:rsidRDefault="00201DB1" w:rsidP="001749D2">
      <w:pPr>
        <w:rPr>
          <w:rFonts w:ascii="Arial" w:hAnsi="Arial" w:cs="Arial"/>
          <w:sz w:val="20"/>
          <w:szCs w:val="20"/>
        </w:rPr>
      </w:pPr>
    </w:p>
    <w:p w:rsidR="00CE3146" w:rsidRPr="003D6230" w:rsidRDefault="00CE3146" w:rsidP="001749D2">
      <w:pPr>
        <w:rPr>
          <w:rFonts w:ascii="Arial" w:hAnsi="Arial" w:cs="Arial"/>
          <w:sz w:val="20"/>
          <w:szCs w:val="20"/>
        </w:rPr>
      </w:pPr>
    </w:p>
    <w:p w:rsidR="001C4577" w:rsidRPr="003D6230" w:rsidRDefault="001C4577" w:rsidP="001749D2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2880"/>
        <w:gridCol w:w="5040"/>
        <w:gridCol w:w="2160"/>
        <w:gridCol w:w="4413"/>
      </w:tblGrid>
      <w:tr w:rsidR="002D1A61" w:rsidRPr="003D6230" w:rsidTr="00176BD1">
        <w:tc>
          <w:tcPr>
            <w:tcW w:w="2880" w:type="dxa"/>
            <w:tcBorders>
              <w:bottom w:val="single" w:sz="4" w:space="0" w:color="auto"/>
            </w:tcBorders>
            <w:shd w:val="pct25" w:color="auto" w:fill="auto"/>
          </w:tcPr>
          <w:p w:rsidR="002D1A61" w:rsidRPr="001A510B" w:rsidRDefault="002D1A61" w:rsidP="00334695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Verification Record:</w:t>
            </w:r>
          </w:p>
        </w:tc>
        <w:tc>
          <w:tcPr>
            <w:tcW w:w="5040" w:type="dxa"/>
            <w:tcBorders>
              <w:bottom w:val="single" w:sz="4" w:space="0" w:color="auto"/>
            </w:tcBorders>
          </w:tcPr>
          <w:p w:rsidR="002D1A61" w:rsidRPr="001A510B" w:rsidRDefault="00BF3662" w:rsidP="00334695">
            <w:pP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 w:rsidRPr="001A510B">
              <w:rPr>
                <w:rFonts w:ascii="Arial" w:hAnsi="Arial" w:cs="Arial"/>
                <w:color w:val="FF0000"/>
                <w:sz w:val="20"/>
                <w:szCs w:val="20"/>
              </w:rPr>
              <w:t>Document number DOC-XXXXXX</w:t>
            </w:r>
          </w:p>
          <w:p w:rsidR="002D1A61" w:rsidRPr="001A510B" w:rsidRDefault="002D1A61" w:rsidP="00334695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pct25" w:color="auto" w:fill="auto"/>
          </w:tcPr>
          <w:p w:rsidR="002D1A61" w:rsidRPr="001A510B" w:rsidRDefault="002D1A61">
            <w:pPr>
              <w:widowControl/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DCO</w:t>
            </w:r>
            <w:r w:rsidR="00113F8C"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#</w:t>
            </w: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:</w:t>
            </w:r>
          </w:p>
          <w:p w:rsidR="002D1A61" w:rsidRPr="001A510B" w:rsidRDefault="002D1A61" w:rsidP="002D1A61">
            <w:pPr>
              <w:rPr>
                <w:rFonts w:ascii="Arial" w:hAnsi="Arial" w:cs="Arial"/>
                <w:b/>
                <w:i/>
                <w:iCs/>
                <w:sz w:val="20"/>
                <w:szCs w:val="20"/>
              </w:rPr>
            </w:pPr>
          </w:p>
        </w:tc>
        <w:tc>
          <w:tcPr>
            <w:tcW w:w="4413" w:type="dxa"/>
          </w:tcPr>
          <w:p w:rsidR="002D1A61" w:rsidRPr="001A510B" w:rsidRDefault="00BF3662">
            <w:pPr>
              <w:widowControl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 w:rsidRPr="001A510B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DCO#XXXXX</w:t>
            </w:r>
            <w:r w:rsidR="00176BD1" w:rsidRPr="001A510B"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 xml:space="preserve"> of the verification record</w:t>
            </w:r>
          </w:p>
          <w:p w:rsidR="002D1A61" w:rsidRPr="001A510B" w:rsidRDefault="002D1A61" w:rsidP="002D1A61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 w:val="restart"/>
            <w:shd w:val="pct25" w:color="auto" w:fill="auto"/>
          </w:tcPr>
          <w:p w:rsidR="00BF3662" w:rsidRPr="001A510B" w:rsidRDefault="00BF3662" w:rsidP="00334695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Issue Founds: </w:t>
            </w:r>
          </w:p>
        </w:tc>
        <w:tc>
          <w:tcPr>
            <w:tcW w:w="5040" w:type="dxa"/>
            <w:tcBorders>
              <w:bottom w:val="single" w:sz="4" w:space="0" w:color="auto"/>
            </w:tcBorders>
            <w:shd w:val="clear" w:color="auto" w:fill="auto"/>
          </w:tcPr>
          <w:p w:rsidR="00BF3662" w:rsidRPr="001A510B" w:rsidRDefault="00BF3662" w:rsidP="00334695">
            <w:pPr>
              <w:rPr>
                <w:rFonts w:ascii="Arial" w:hAnsi="Arial" w:cs="Arial"/>
                <w:sz w:val="20"/>
                <w:szCs w:val="20"/>
                <w:highlight w:val="green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Issue IDs</w:t>
            </w:r>
          </w:p>
        </w:tc>
        <w:tc>
          <w:tcPr>
            <w:tcW w:w="2160" w:type="dxa"/>
            <w:vMerge w:val="restart"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Section ID:</w:t>
            </w:r>
          </w:p>
        </w:tc>
        <w:tc>
          <w:tcPr>
            <w:tcW w:w="4413" w:type="dxa"/>
            <w:tcBorders>
              <w:bottom w:val="single" w:sz="4" w:space="0" w:color="auto"/>
            </w:tcBorders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Failed areas or steps</w:t>
            </w: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BF3662" w:rsidRPr="003D6230" w:rsidTr="00176BD1">
        <w:tc>
          <w:tcPr>
            <w:tcW w:w="288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2160" w:type="dxa"/>
            <w:vMerge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  <w:tc>
          <w:tcPr>
            <w:tcW w:w="4413" w:type="dxa"/>
            <w:shd w:val="clear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</w:rPr>
            </w:pPr>
          </w:p>
        </w:tc>
      </w:tr>
      <w:tr w:rsidR="00113F8C" w:rsidRPr="003D6230" w:rsidTr="00BF3662">
        <w:tc>
          <w:tcPr>
            <w:tcW w:w="14493" w:type="dxa"/>
            <w:gridSpan w:val="4"/>
            <w:tcBorders>
              <w:bottom w:val="single" w:sz="4" w:space="0" w:color="auto"/>
            </w:tcBorders>
            <w:shd w:val="pct25" w:color="auto" w:fill="auto"/>
          </w:tcPr>
          <w:p w:rsidR="00113F8C" w:rsidRPr="001A510B" w:rsidRDefault="00113F8C" w:rsidP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Deviations </w:t>
            </w:r>
            <w:proofErr w:type="gramStart"/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from  P</w:t>
            </w:r>
            <w:r w:rsidR="00BF3662"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rotocol</w:t>
            </w:r>
            <w:proofErr w:type="gramEnd"/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:</w:t>
            </w:r>
          </w:p>
        </w:tc>
      </w:tr>
      <w:tr w:rsidR="00113F8C" w:rsidRPr="003D6230" w:rsidTr="00176BD1">
        <w:tc>
          <w:tcPr>
            <w:tcW w:w="7920" w:type="dxa"/>
            <w:gridSpan w:val="2"/>
            <w:shd w:val="pct25" w:color="auto" w:fill="auto"/>
          </w:tcPr>
          <w:p w:rsidR="00113F8C" w:rsidRPr="001A510B" w:rsidRDefault="00113F8C" w:rsidP="00113F8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Deviations:  </w:t>
            </w:r>
          </w:p>
        </w:tc>
        <w:tc>
          <w:tcPr>
            <w:tcW w:w="6573" w:type="dxa"/>
            <w:gridSpan w:val="2"/>
            <w:shd w:val="pct25" w:color="auto" w:fill="auto"/>
          </w:tcPr>
          <w:p w:rsidR="00113F8C" w:rsidRPr="001A510B" w:rsidRDefault="00113F8C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Rationale:</w:t>
            </w: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Test Case / Step Number</w:t>
            </w: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  <w:r w:rsidRPr="001A510B">
              <w:rPr>
                <w:rFonts w:ascii="Arial" w:hAnsi="Arial" w:cs="Arial"/>
                <w:iCs/>
                <w:color w:val="FF0000"/>
                <w:sz w:val="20"/>
                <w:szCs w:val="20"/>
              </w:rPr>
              <w:t>Reason for not executing</w:t>
            </w: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113F8C" w:rsidRPr="003D6230" w:rsidTr="00176BD1">
        <w:tc>
          <w:tcPr>
            <w:tcW w:w="7920" w:type="dxa"/>
            <w:gridSpan w:val="2"/>
            <w:tcBorders>
              <w:bottom w:val="single" w:sz="4" w:space="0" w:color="auto"/>
            </w:tcBorders>
          </w:tcPr>
          <w:p w:rsidR="00113F8C" w:rsidRPr="001A510B" w:rsidRDefault="00113F8C" w:rsidP="006E5A67">
            <w:pPr>
              <w:rPr>
                <w:rFonts w:ascii="Arial" w:hAnsi="Arial" w:cs="Arial"/>
                <w:iCs/>
                <w:sz w:val="20"/>
                <w:szCs w:val="20"/>
              </w:rPr>
            </w:pPr>
          </w:p>
        </w:tc>
        <w:tc>
          <w:tcPr>
            <w:tcW w:w="6573" w:type="dxa"/>
            <w:gridSpan w:val="2"/>
            <w:tcBorders>
              <w:bottom w:val="single" w:sz="4" w:space="0" w:color="auto"/>
            </w:tcBorders>
          </w:tcPr>
          <w:p w:rsidR="00113F8C" w:rsidRPr="001A510B" w:rsidRDefault="00113F8C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176BD1">
        <w:tc>
          <w:tcPr>
            <w:tcW w:w="7920" w:type="dxa"/>
            <w:gridSpan w:val="2"/>
            <w:shd w:val="pct25" w:color="auto" w:fill="auto"/>
          </w:tcPr>
          <w:p w:rsidR="00BF3662" w:rsidRPr="001A510B" w:rsidRDefault="00BF3662" w:rsidP="006E5A67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1A510B">
              <w:rPr>
                <w:rFonts w:ascii="Arial" w:hAnsi="Arial" w:cs="Arial"/>
                <w:b/>
                <w:iCs/>
                <w:sz w:val="20"/>
                <w:szCs w:val="20"/>
              </w:rPr>
              <w:t>Comments:</w:t>
            </w:r>
          </w:p>
        </w:tc>
        <w:tc>
          <w:tcPr>
            <w:tcW w:w="6573" w:type="dxa"/>
            <w:gridSpan w:val="2"/>
            <w:shd w:val="pct25" w:color="auto" w:fill="auto"/>
          </w:tcPr>
          <w:p w:rsidR="00BF3662" w:rsidRPr="001A510B" w:rsidRDefault="00BF3662">
            <w:pPr>
              <w:widowControl/>
              <w:rPr>
                <w:rFonts w:ascii="Arial" w:hAnsi="Arial" w:cs="Arial"/>
                <w:b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  <w:tr w:rsidR="00BF3662" w:rsidRPr="003D6230" w:rsidTr="00334695">
        <w:tc>
          <w:tcPr>
            <w:tcW w:w="14493" w:type="dxa"/>
            <w:gridSpan w:val="4"/>
          </w:tcPr>
          <w:p w:rsidR="00BF3662" w:rsidRPr="001A510B" w:rsidRDefault="00BF3662">
            <w:pPr>
              <w:widowControl/>
              <w:rPr>
                <w:rFonts w:ascii="Arial" w:hAnsi="Arial" w:cs="Arial"/>
                <w:iCs/>
                <w:sz w:val="20"/>
                <w:szCs w:val="20"/>
                <w:highlight w:val="yellow"/>
              </w:rPr>
            </w:pPr>
          </w:p>
        </w:tc>
      </w:tr>
    </w:tbl>
    <w:p w:rsidR="00D90B2E" w:rsidRPr="001A510B" w:rsidRDefault="00D90B2E">
      <w:pPr>
        <w:rPr>
          <w:rFonts w:ascii="Arial" w:hAnsi="Arial" w:cs="Arial"/>
          <w:color w:val="FF0000"/>
          <w:sz w:val="18"/>
          <w:szCs w:val="18"/>
        </w:rPr>
      </w:pPr>
    </w:p>
    <w:sectPr w:rsidR="00D90B2E" w:rsidRPr="001A510B" w:rsidSect="00A96B49">
      <w:headerReference w:type="default" r:id="rId14"/>
      <w:type w:val="continuous"/>
      <w:pgSz w:w="15840" w:h="12240" w:orient="landscape"/>
      <w:pgMar w:top="1008" w:right="720" w:bottom="1008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FC6" w:rsidRDefault="00D35FC6">
      <w:r>
        <w:separator/>
      </w:r>
    </w:p>
  </w:endnote>
  <w:endnote w:type="continuationSeparator" w:id="0">
    <w:p w:rsidR="00D35FC6" w:rsidRDefault="00D35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1A0" w:rsidRPr="001A510B" w:rsidRDefault="006361A0" w:rsidP="00D12E2A">
    <w:pPr>
      <w:pStyle w:val="Footer"/>
      <w:rPr>
        <w:rFonts w:ascii="Calibri" w:hAnsi="Calibri" w:cs="Calibri"/>
        <w:sz w:val="18"/>
        <w:szCs w:val="18"/>
      </w:rPr>
    </w:pPr>
  </w:p>
  <w:tbl>
    <w:tblPr>
      <w:tblStyle w:val="TableGrid2"/>
      <w:tblW w:w="9923" w:type="dxa"/>
      <w:jc w:val="center"/>
      <w:tblLook w:val="04A0" w:firstRow="1" w:lastRow="0" w:firstColumn="1" w:lastColumn="0" w:noHBand="0" w:noVBand="1"/>
    </w:tblPr>
    <w:tblGrid>
      <w:gridCol w:w="1938"/>
      <w:gridCol w:w="5670"/>
      <w:gridCol w:w="2315"/>
    </w:tblGrid>
    <w:tr w:rsidR="006361A0" w:rsidRPr="008E6E2D" w:rsidTr="00334695">
      <w:trPr>
        <w:jc w:val="center"/>
      </w:trPr>
      <w:tc>
        <w:tcPr>
          <w:tcW w:w="193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1A0" w:rsidRPr="00F82905" w:rsidRDefault="006361A0" w:rsidP="0033469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</w:rPr>
            <w:t>CONFIDENTIAL</w:t>
          </w:r>
        </w:p>
      </w:tc>
      <w:tc>
        <w:tcPr>
          <w:tcW w:w="56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1A0" w:rsidRPr="00F82905" w:rsidRDefault="006361A0" w:rsidP="00334695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  <w:u w:val="single"/>
            </w:rPr>
          </w:pPr>
          <w:r w:rsidRPr="00F82905">
            <w:rPr>
              <w:rFonts w:ascii="Calibri" w:hAnsi="Calibri" w:cs="Calibri"/>
              <w:bCs/>
              <w:sz w:val="18"/>
              <w:szCs w:val="18"/>
              <w:u w:val="single"/>
            </w:rPr>
            <w:t>Ensure this document is the latest revision prior to use.</w:t>
          </w:r>
        </w:p>
      </w:tc>
      <w:tc>
        <w:tcPr>
          <w:tcW w:w="231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361A0" w:rsidRPr="00F82905" w:rsidRDefault="006361A0" w:rsidP="00334695">
          <w:pPr>
            <w:tabs>
              <w:tab w:val="center" w:pos="4680"/>
              <w:tab w:val="right" w:pos="9360"/>
            </w:tabs>
            <w:rPr>
              <w:rFonts w:ascii="Calibri" w:hAnsi="Calibri" w:cs="Calibri"/>
              <w:bCs/>
              <w:sz w:val="18"/>
              <w:szCs w:val="18"/>
            </w:rPr>
          </w:pPr>
        </w:p>
      </w:tc>
    </w:tr>
    <w:tr w:rsidR="006361A0" w:rsidRPr="008E6E2D" w:rsidTr="00334695">
      <w:trPr>
        <w:jc w:val="center"/>
      </w:trPr>
      <w:tc>
        <w:tcPr>
          <w:tcW w:w="9923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6361A0" w:rsidRPr="00F82905" w:rsidRDefault="006361A0">
          <w:pPr>
            <w:tabs>
              <w:tab w:val="center" w:pos="4680"/>
              <w:tab w:val="right" w:pos="9360"/>
            </w:tabs>
            <w:jc w:val="center"/>
            <w:rPr>
              <w:rFonts w:ascii="Calibri" w:hAnsi="Calibri" w:cs="Calibri"/>
              <w:bCs/>
              <w:sz w:val="18"/>
              <w:szCs w:val="18"/>
            </w:rPr>
          </w:pPr>
          <w:r>
            <w:rPr>
              <w:rFonts w:ascii="Calibri" w:hAnsi="Calibri" w:cs="Calibri"/>
              <w:bCs/>
              <w:sz w:val="18"/>
              <w:szCs w:val="18"/>
            </w:rPr>
            <w:t xml:space="preserve">Form: QMS-002656 Rev 01 </w:t>
          </w:r>
          <w:r w:rsidRPr="00F82905">
            <w:rPr>
              <w:rFonts w:ascii="Calibri" w:hAnsi="Calibri" w:cs="Calibri"/>
              <w:bCs/>
              <w:sz w:val="18"/>
              <w:szCs w:val="18"/>
            </w:rPr>
            <w:t>DCO#30</w:t>
          </w:r>
          <w:r>
            <w:rPr>
              <w:rFonts w:ascii="Calibri" w:hAnsi="Calibri" w:cs="Calibri"/>
              <w:bCs/>
              <w:sz w:val="18"/>
              <w:szCs w:val="18"/>
            </w:rPr>
            <w:t>748</w:t>
          </w:r>
        </w:p>
      </w:tc>
    </w:tr>
  </w:tbl>
  <w:p w:rsidR="006361A0" w:rsidRPr="001A510B" w:rsidRDefault="006361A0" w:rsidP="00D12E2A">
    <w:pPr>
      <w:pStyle w:val="Footer"/>
      <w:rPr>
        <w:rFonts w:ascii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FC6" w:rsidRDefault="00D35FC6">
      <w:r>
        <w:separator/>
      </w:r>
    </w:p>
  </w:footnote>
  <w:footnote w:type="continuationSeparator" w:id="0">
    <w:p w:rsidR="00D35FC6" w:rsidRDefault="00D35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9923" w:type="dxa"/>
      <w:tblInd w:w="108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6361A0" w:rsidRPr="00D12E2A" w:rsidTr="00334695">
      <w:trPr>
        <w:trHeight w:val="440"/>
      </w:trPr>
      <w:tc>
        <w:tcPr>
          <w:tcW w:w="2016" w:type="dxa"/>
        </w:tcPr>
        <w:p w:rsidR="006361A0" w:rsidRPr="00D12E2A" w:rsidRDefault="006361A0" w:rsidP="00D12E2A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noProof/>
              <w:sz w:val="22"/>
            </w:rPr>
          </w:pPr>
          <w:r w:rsidRPr="00D12E2A">
            <w:rPr>
              <w:rFonts w:ascii="Arial" w:hAnsi="Arial" w:cs="Arial"/>
              <w:bCs/>
              <w:noProof/>
              <w:sz w:val="22"/>
            </w:rPr>
            <w:drawing>
              <wp:inline distT="0" distB="0" distL="0" distR="0" wp14:anchorId="145D58A7" wp14:editId="5C1ECB51">
                <wp:extent cx="968586" cy="236601"/>
                <wp:effectExtent l="0" t="0" r="3175" b="0"/>
                <wp:docPr id="10" name="Picture 10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DOCUMENT NUMBER</w:t>
          </w:r>
        </w:p>
      </w:tc>
      <w:tc>
        <w:tcPr>
          <w:tcW w:w="2334" w:type="dxa"/>
        </w:tcPr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DCO</w:t>
          </w:r>
          <w:r>
            <w:rPr>
              <w:rFonts w:ascii="Arial" w:hAnsi="Arial" w:cs="Arial"/>
              <w:bCs/>
              <w:noProof/>
              <w:sz w:val="20"/>
            </w:rPr>
            <w:t>-41862</w:t>
          </w:r>
        </w:p>
      </w:tc>
      <w:tc>
        <w:tcPr>
          <w:tcW w:w="1559" w:type="dxa"/>
        </w:tcPr>
        <w:p w:rsidR="006361A0" w:rsidRPr="00D12E2A" w:rsidRDefault="006361A0" w:rsidP="00D12E2A">
          <w:pPr>
            <w:rPr>
              <w:rFonts w:ascii="Arial" w:hAnsi="Arial" w:cs="Arial"/>
              <w:b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sz w:val="20"/>
            </w:rPr>
            <w:t xml:space="preserve">Page </w:t>
          </w:r>
          <w:r w:rsidRPr="00D12E2A">
            <w:rPr>
              <w:rFonts w:ascii="Arial" w:hAnsi="Arial" w:cs="Arial"/>
              <w:bCs/>
              <w:sz w:val="20"/>
            </w:rPr>
            <w:fldChar w:fldCharType="begin"/>
          </w:r>
          <w:r w:rsidRPr="00D12E2A">
            <w:rPr>
              <w:rFonts w:ascii="Arial" w:hAnsi="Arial" w:cs="Arial"/>
              <w:bCs/>
              <w:sz w:val="20"/>
            </w:rPr>
            <w:instrText xml:space="preserve"> PAGE </w:instrText>
          </w:r>
          <w:r w:rsidRPr="00D12E2A">
            <w:rPr>
              <w:rFonts w:ascii="Arial" w:hAnsi="Arial" w:cs="Arial"/>
              <w:bCs/>
              <w:sz w:val="20"/>
            </w:rPr>
            <w:fldChar w:fldCharType="separate"/>
          </w:r>
          <w:r w:rsidR="00E67536">
            <w:rPr>
              <w:rFonts w:ascii="Arial" w:hAnsi="Arial" w:cs="Arial"/>
              <w:bCs/>
              <w:noProof/>
              <w:sz w:val="20"/>
            </w:rPr>
            <w:t>4</w:t>
          </w:r>
          <w:r w:rsidRPr="00D12E2A">
            <w:rPr>
              <w:rFonts w:ascii="Arial" w:hAnsi="Arial" w:cs="Arial"/>
              <w:bCs/>
              <w:sz w:val="20"/>
            </w:rPr>
            <w:fldChar w:fldCharType="end"/>
          </w:r>
          <w:r w:rsidRPr="00D12E2A">
            <w:rPr>
              <w:rFonts w:ascii="Arial" w:hAnsi="Arial" w:cs="Arial"/>
              <w:bCs/>
              <w:sz w:val="20"/>
            </w:rPr>
            <w:t xml:space="preserve"> of </w:t>
          </w:r>
          <w:r w:rsidRPr="00D12E2A">
            <w:rPr>
              <w:rFonts w:ascii="Arial" w:hAnsi="Arial" w:cs="Arial"/>
              <w:bCs/>
              <w:sz w:val="20"/>
            </w:rPr>
            <w:fldChar w:fldCharType="begin"/>
          </w:r>
          <w:r w:rsidRPr="00D12E2A">
            <w:rPr>
              <w:rFonts w:ascii="Arial" w:hAnsi="Arial" w:cs="Arial"/>
              <w:bCs/>
              <w:sz w:val="20"/>
            </w:rPr>
            <w:instrText xml:space="preserve"> NUMPAGES </w:instrText>
          </w:r>
          <w:r w:rsidRPr="00D12E2A">
            <w:rPr>
              <w:rFonts w:ascii="Arial" w:hAnsi="Arial" w:cs="Arial"/>
              <w:bCs/>
              <w:sz w:val="20"/>
            </w:rPr>
            <w:fldChar w:fldCharType="separate"/>
          </w:r>
          <w:r w:rsidR="00E67536">
            <w:rPr>
              <w:rFonts w:ascii="Arial" w:hAnsi="Arial" w:cs="Arial"/>
              <w:bCs/>
              <w:noProof/>
              <w:sz w:val="20"/>
            </w:rPr>
            <w:t>15</w:t>
          </w:r>
          <w:r w:rsidRPr="00D12E2A">
            <w:rPr>
              <w:rFonts w:ascii="Arial" w:hAnsi="Arial" w:cs="Arial"/>
              <w:bCs/>
              <w:sz w:val="20"/>
            </w:rPr>
            <w:fldChar w:fldCharType="end"/>
          </w:r>
        </w:p>
      </w:tc>
    </w:tr>
    <w:tr w:rsidR="006361A0" w:rsidRPr="00D12E2A" w:rsidTr="00334695">
      <w:tc>
        <w:tcPr>
          <w:tcW w:w="2016" w:type="dxa"/>
        </w:tcPr>
        <w:p w:rsidR="006361A0" w:rsidRPr="001A510B" w:rsidRDefault="006361A0" w:rsidP="00D12E2A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iCs/>
              <w:noProof/>
              <w:sz w:val="20"/>
              <w:szCs w:val="20"/>
            </w:rPr>
          </w:pPr>
          <w:r w:rsidRPr="001A510B">
            <w:rPr>
              <w:rFonts w:ascii="Arial" w:hAnsi="Arial" w:cs="Arial"/>
              <w:iCs/>
              <w:noProof/>
              <w:sz w:val="20"/>
              <w:szCs w:val="20"/>
            </w:rPr>
            <w:t>Design</w:t>
          </w:r>
        </w:p>
      </w:tc>
      <w:tc>
        <w:tcPr>
          <w:tcW w:w="6348" w:type="dxa"/>
          <w:gridSpan w:val="2"/>
        </w:tcPr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TITLE</w:t>
          </w:r>
        </w:p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>
            <w:rPr>
              <w:rFonts w:ascii="Arial" w:hAnsi="Arial" w:cs="Arial"/>
              <w:bCs/>
              <w:noProof/>
              <w:sz w:val="20"/>
            </w:rPr>
            <w:t xml:space="preserve">OBM Accessories </w:t>
          </w:r>
          <w:r w:rsidRPr="00D12E2A">
            <w:rPr>
              <w:rFonts w:ascii="Arial" w:hAnsi="Arial" w:cs="Arial"/>
              <w:bCs/>
              <w:noProof/>
              <w:sz w:val="20"/>
            </w:rPr>
            <w:t>Design Verification Protocol</w:t>
          </w:r>
        </w:p>
      </w:tc>
      <w:tc>
        <w:tcPr>
          <w:tcW w:w="1559" w:type="dxa"/>
        </w:tcPr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D12E2A">
            <w:rPr>
              <w:rFonts w:ascii="Arial" w:hAnsi="Arial" w:cs="Arial"/>
              <w:bCs/>
              <w:noProof/>
              <w:sz w:val="20"/>
            </w:rPr>
            <w:t>REV</w:t>
          </w:r>
          <w:r>
            <w:rPr>
              <w:rFonts w:ascii="Arial" w:hAnsi="Arial" w:cs="Arial"/>
              <w:bCs/>
              <w:noProof/>
              <w:sz w:val="20"/>
            </w:rPr>
            <w:t>01</w:t>
          </w:r>
        </w:p>
        <w:p w:rsidR="006361A0" w:rsidRPr="00D12E2A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</w:p>
      </w:tc>
    </w:tr>
  </w:tbl>
  <w:p w:rsidR="006361A0" w:rsidRPr="00E54E1A" w:rsidRDefault="006361A0" w:rsidP="00D643C0">
    <w:pPr>
      <w:pStyle w:val="Header"/>
      <w:tabs>
        <w:tab w:val="clear" w:pos="4320"/>
        <w:tab w:val="clear" w:pos="8640"/>
        <w:tab w:val="left" w:pos="5583"/>
      </w:tabs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3"/>
      <w:tblW w:w="9923" w:type="dxa"/>
      <w:tblInd w:w="2241" w:type="dxa"/>
      <w:tblLook w:val="04A0" w:firstRow="1" w:lastRow="0" w:firstColumn="1" w:lastColumn="0" w:noHBand="0" w:noVBand="1"/>
    </w:tblPr>
    <w:tblGrid>
      <w:gridCol w:w="2016"/>
      <w:gridCol w:w="4014"/>
      <w:gridCol w:w="2334"/>
      <w:gridCol w:w="1559"/>
    </w:tblGrid>
    <w:tr w:rsidR="006361A0" w:rsidRPr="00756EEF" w:rsidTr="00D12E2A">
      <w:trPr>
        <w:trHeight w:val="440"/>
      </w:trPr>
      <w:tc>
        <w:tcPr>
          <w:tcW w:w="2016" w:type="dxa"/>
        </w:tcPr>
        <w:p w:rsidR="006361A0" w:rsidRPr="00E81B77" w:rsidRDefault="006361A0" w:rsidP="00D12E2A">
          <w:pPr>
            <w:tabs>
              <w:tab w:val="center" w:pos="4680"/>
              <w:tab w:val="right" w:pos="9360"/>
            </w:tabs>
            <w:jc w:val="center"/>
            <w:rPr>
              <w:rFonts w:ascii="Arial" w:hAnsi="Arial" w:cs="Arial"/>
              <w:bCs/>
              <w:noProof/>
              <w:sz w:val="22"/>
            </w:rPr>
          </w:pPr>
          <w:r w:rsidRPr="00E81B77">
            <w:rPr>
              <w:rFonts w:ascii="Arial" w:hAnsi="Arial" w:cs="Arial"/>
              <w:bCs/>
              <w:noProof/>
              <w:sz w:val="22"/>
            </w:rPr>
            <w:drawing>
              <wp:inline distT="0" distB="0" distL="0" distR="0" wp14:anchorId="65E39E32" wp14:editId="6838D6BA">
                <wp:extent cx="968586" cy="236601"/>
                <wp:effectExtent l="0" t="0" r="3175" b="0"/>
                <wp:docPr id="3" name="Picture 3" descr="Natus_logo_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tus_logo_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7809" cy="2388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14" w:type="dxa"/>
        </w:tcPr>
        <w:p w:rsidR="006361A0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DOCUMENT NUMBER</w:t>
          </w:r>
        </w:p>
        <w:p w:rsidR="006361A0" w:rsidRPr="00E81B77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</w:p>
      </w:tc>
      <w:tc>
        <w:tcPr>
          <w:tcW w:w="2334" w:type="dxa"/>
        </w:tcPr>
        <w:p w:rsidR="006361A0" w:rsidRPr="00756EEF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DCO</w:t>
          </w:r>
          <w:r>
            <w:rPr>
              <w:rFonts w:ascii="Arial" w:hAnsi="Arial" w:cs="Arial"/>
              <w:bCs/>
              <w:noProof/>
              <w:sz w:val="20"/>
            </w:rPr>
            <w:t>-41862</w:t>
          </w:r>
        </w:p>
      </w:tc>
      <w:tc>
        <w:tcPr>
          <w:tcW w:w="1559" w:type="dxa"/>
        </w:tcPr>
        <w:p w:rsidR="006361A0" w:rsidRPr="00E81B77" w:rsidRDefault="006361A0" w:rsidP="001A510B">
          <w:pPr>
            <w:jc w:val="right"/>
            <w:rPr>
              <w:rFonts w:ascii="Arial" w:hAnsi="Arial" w:cs="Arial"/>
              <w:b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sz w:val="20"/>
            </w:rPr>
            <w:t xml:space="preserve">Page </w:t>
          </w:r>
          <w:r w:rsidRPr="00E81B77">
            <w:rPr>
              <w:rFonts w:ascii="Arial" w:hAnsi="Arial" w:cs="Arial"/>
              <w:bCs/>
              <w:sz w:val="20"/>
            </w:rPr>
            <w:fldChar w:fldCharType="begin"/>
          </w:r>
          <w:r w:rsidRPr="00756EEF">
            <w:rPr>
              <w:rFonts w:ascii="Arial" w:hAnsi="Arial" w:cs="Arial"/>
              <w:bCs/>
              <w:sz w:val="20"/>
            </w:rPr>
            <w:instrText xml:space="preserve"> PAGE </w:instrText>
          </w:r>
          <w:r w:rsidRPr="00E81B77">
            <w:rPr>
              <w:rFonts w:ascii="Arial" w:hAnsi="Arial" w:cs="Arial"/>
              <w:bCs/>
              <w:sz w:val="20"/>
            </w:rPr>
            <w:fldChar w:fldCharType="separate"/>
          </w:r>
          <w:r w:rsidR="00E67536">
            <w:rPr>
              <w:rFonts w:ascii="Arial" w:hAnsi="Arial" w:cs="Arial"/>
              <w:bCs/>
              <w:noProof/>
              <w:sz w:val="20"/>
            </w:rPr>
            <w:t>12</w:t>
          </w:r>
          <w:r w:rsidRPr="00E81B77">
            <w:rPr>
              <w:rFonts w:ascii="Arial" w:hAnsi="Arial" w:cs="Arial"/>
              <w:bCs/>
              <w:sz w:val="20"/>
            </w:rPr>
            <w:fldChar w:fldCharType="end"/>
          </w:r>
          <w:r w:rsidRPr="00E81B77">
            <w:rPr>
              <w:rFonts w:ascii="Arial" w:hAnsi="Arial" w:cs="Arial"/>
              <w:bCs/>
              <w:sz w:val="20"/>
            </w:rPr>
            <w:t xml:space="preserve"> of </w:t>
          </w:r>
          <w:r w:rsidRPr="00E81B77">
            <w:rPr>
              <w:rFonts w:ascii="Arial" w:hAnsi="Arial" w:cs="Arial"/>
              <w:bCs/>
              <w:sz w:val="20"/>
            </w:rPr>
            <w:fldChar w:fldCharType="begin"/>
          </w:r>
          <w:r w:rsidRPr="00756EEF">
            <w:rPr>
              <w:rFonts w:ascii="Arial" w:hAnsi="Arial" w:cs="Arial"/>
              <w:bCs/>
              <w:sz w:val="20"/>
            </w:rPr>
            <w:instrText xml:space="preserve"> NUMPAGES </w:instrText>
          </w:r>
          <w:r w:rsidRPr="00E81B77">
            <w:rPr>
              <w:rFonts w:ascii="Arial" w:hAnsi="Arial" w:cs="Arial"/>
              <w:bCs/>
              <w:sz w:val="20"/>
            </w:rPr>
            <w:fldChar w:fldCharType="separate"/>
          </w:r>
          <w:r w:rsidR="00E67536">
            <w:rPr>
              <w:rFonts w:ascii="Arial" w:hAnsi="Arial" w:cs="Arial"/>
              <w:bCs/>
              <w:noProof/>
              <w:sz w:val="20"/>
            </w:rPr>
            <w:t>15</w:t>
          </w:r>
          <w:r w:rsidRPr="00E81B77">
            <w:rPr>
              <w:rFonts w:ascii="Arial" w:hAnsi="Arial" w:cs="Arial"/>
              <w:bCs/>
              <w:sz w:val="20"/>
            </w:rPr>
            <w:fldChar w:fldCharType="end"/>
          </w:r>
        </w:p>
      </w:tc>
    </w:tr>
    <w:tr w:rsidR="006361A0" w:rsidRPr="00756EEF" w:rsidTr="00D12E2A">
      <w:tc>
        <w:tcPr>
          <w:tcW w:w="2016" w:type="dxa"/>
        </w:tcPr>
        <w:p w:rsidR="006361A0" w:rsidRPr="00E81B77" w:rsidRDefault="006361A0" w:rsidP="00D12E2A">
          <w:pPr>
            <w:tabs>
              <w:tab w:val="center" w:pos="4680"/>
              <w:tab w:val="right" w:pos="9360"/>
            </w:tabs>
            <w:spacing w:line="276" w:lineRule="auto"/>
            <w:jc w:val="center"/>
            <w:rPr>
              <w:rFonts w:ascii="Arial" w:hAnsi="Arial" w:cs="Arial"/>
              <w:b/>
              <w:bCs/>
              <w:i/>
              <w:noProof/>
              <w:sz w:val="20"/>
              <w:szCs w:val="20"/>
            </w:rPr>
          </w:pPr>
          <w:r w:rsidRPr="00E81B77">
            <w:rPr>
              <w:rFonts w:ascii="Arial" w:hAnsi="Arial" w:cs="Arial"/>
              <w:b/>
              <w:bCs/>
              <w:i/>
              <w:noProof/>
              <w:sz w:val="20"/>
              <w:szCs w:val="20"/>
            </w:rPr>
            <w:t>Design</w:t>
          </w:r>
        </w:p>
      </w:tc>
      <w:tc>
        <w:tcPr>
          <w:tcW w:w="6348" w:type="dxa"/>
          <w:gridSpan w:val="2"/>
        </w:tcPr>
        <w:p w:rsidR="006361A0" w:rsidRPr="00756EEF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TITLE</w:t>
          </w:r>
        </w:p>
        <w:p w:rsidR="006361A0" w:rsidRPr="00756EEF" w:rsidRDefault="006361A0" w:rsidP="00D12E2A">
          <w:pPr>
            <w:rPr>
              <w:rFonts w:ascii="Arial" w:hAnsi="Arial" w:cs="Arial"/>
              <w:bCs/>
              <w:noProof/>
              <w:sz w:val="20"/>
            </w:rPr>
          </w:pPr>
          <w:r>
            <w:rPr>
              <w:rFonts w:ascii="Arial" w:hAnsi="Arial" w:cs="Arial"/>
              <w:bCs/>
              <w:noProof/>
              <w:sz w:val="20"/>
            </w:rPr>
            <w:t>OBM Accessories</w:t>
          </w:r>
          <w:r w:rsidRPr="00756EEF">
            <w:rPr>
              <w:rFonts w:ascii="Arial" w:hAnsi="Arial" w:cs="Arial"/>
              <w:bCs/>
              <w:noProof/>
              <w:sz w:val="20"/>
            </w:rPr>
            <w:t xml:space="preserve"> Design Verification Protocol</w:t>
          </w:r>
        </w:p>
      </w:tc>
      <w:tc>
        <w:tcPr>
          <w:tcW w:w="1559" w:type="dxa"/>
        </w:tcPr>
        <w:p w:rsidR="006361A0" w:rsidRPr="00756EEF" w:rsidRDefault="006361A0" w:rsidP="001A510B">
          <w:pPr>
            <w:jc w:val="right"/>
            <w:rPr>
              <w:rFonts w:ascii="Arial" w:hAnsi="Arial" w:cs="Arial"/>
              <w:bCs/>
              <w:noProof/>
              <w:sz w:val="20"/>
            </w:rPr>
          </w:pPr>
          <w:r w:rsidRPr="00756EEF">
            <w:rPr>
              <w:rFonts w:ascii="Arial" w:hAnsi="Arial" w:cs="Arial"/>
              <w:bCs/>
              <w:noProof/>
              <w:sz w:val="20"/>
            </w:rPr>
            <w:t>REV</w:t>
          </w:r>
          <w:r>
            <w:rPr>
              <w:rFonts w:ascii="Arial" w:hAnsi="Arial" w:cs="Arial"/>
              <w:bCs/>
              <w:noProof/>
              <w:sz w:val="20"/>
            </w:rPr>
            <w:t xml:space="preserve"> 01</w:t>
          </w:r>
        </w:p>
        <w:p w:rsidR="006361A0" w:rsidRPr="00756EEF" w:rsidRDefault="006361A0" w:rsidP="001A510B">
          <w:pPr>
            <w:jc w:val="right"/>
            <w:rPr>
              <w:rFonts w:ascii="Arial" w:hAnsi="Arial" w:cs="Arial"/>
              <w:bCs/>
              <w:noProof/>
              <w:sz w:val="20"/>
            </w:rPr>
          </w:pPr>
        </w:p>
      </w:tc>
    </w:tr>
  </w:tbl>
  <w:p w:rsidR="006361A0" w:rsidRPr="001A510B" w:rsidRDefault="006361A0" w:rsidP="00D643C0">
    <w:pPr>
      <w:pStyle w:val="Header"/>
      <w:tabs>
        <w:tab w:val="clear" w:pos="4320"/>
        <w:tab w:val="clear" w:pos="8640"/>
        <w:tab w:val="left" w:pos="5583"/>
      </w:tabs>
      <w:rPr>
        <w:rFonts w:ascii="Arial" w:hAnsi="Arial" w:cs="Arial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3560A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00323EEA"/>
    <w:multiLevelType w:val="hybridMultilevel"/>
    <w:tmpl w:val="9B92DDC4"/>
    <w:lvl w:ilvl="0" w:tplc="3756445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611D86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30BCC"/>
    <w:multiLevelType w:val="hybridMultilevel"/>
    <w:tmpl w:val="8E1AFBD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4CD51CE"/>
    <w:multiLevelType w:val="hybridMultilevel"/>
    <w:tmpl w:val="203E556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914F3"/>
    <w:multiLevelType w:val="hybridMultilevel"/>
    <w:tmpl w:val="B158153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367ABD"/>
    <w:multiLevelType w:val="multilevel"/>
    <w:tmpl w:val="1A84AE6A"/>
    <w:lvl w:ilvl="0">
      <w:start w:val="1"/>
      <w:numFmt w:val="decimal"/>
      <w:pStyle w:val="Heading1"/>
      <w:lvlText w:val="%1.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4476"/>
        </w:tabs>
        <w:ind w:left="4476" w:hanging="648"/>
      </w:pPr>
      <w:rPr>
        <w:rFonts w:ascii="Times New Roman" w:hAnsi="Times New Roman" w:hint="default"/>
        <w:b w:val="0"/>
        <w:i w:val="0"/>
        <w:color w:val="auto"/>
        <w:sz w:val="22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576"/>
      </w:pPr>
      <w:rPr>
        <w:rFonts w:ascii="Times New Roman" w:hAnsi="Times New Roman" w:hint="default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28"/>
        </w:tabs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7" w15:restartNumberingAfterBreak="0">
    <w:nsid w:val="0B101077"/>
    <w:multiLevelType w:val="singleLevel"/>
    <w:tmpl w:val="D8D4D12C"/>
    <w:lvl w:ilvl="0">
      <w:start w:val="1"/>
      <w:numFmt w:val="decimal"/>
      <w:pStyle w:val="ListNumb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101363DC"/>
    <w:multiLevelType w:val="hybridMultilevel"/>
    <w:tmpl w:val="9536A69A"/>
    <w:lvl w:ilvl="0" w:tplc="19E23B3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527FA6"/>
    <w:multiLevelType w:val="multilevel"/>
    <w:tmpl w:val="3120EAA4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Arial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281003A"/>
    <w:multiLevelType w:val="hybridMultilevel"/>
    <w:tmpl w:val="CB20096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9E6CCA"/>
    <w:multiLevelType w:val="hybridMultilevel"/>
    <w:tmpl w:val="95764F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1E5CCE"/>
    <w:multiLevelType w:val="hybridMultilevel"/>
    <w:tmpl w:val="23D88B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B51C3F"/>
    <w:multiLevelType w:val="hybridMultilevel"/>
    <w:tmpl w:val="8F94B4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3BE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FA01DD"/>
    <w:multiLevelType w:val="hybridMultilevel"/>
    <w:tmpl w:val="33AE1850"/>
    <w:lvl w:ilvl="0" w:tplc="B7B4F81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687A69"/>
    <w:multiLevelType w:val="hybridMultilevel"/>
    <w:tmpl w:val="139A53D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C877C5"/>
    <w:multiLevelType w:val="hybridMultilevel"/>
    <w:tmpl w:val="FA589AE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2E135735"/>
    <w:multiLevelType w:val="multilevel"/>
    <w:tmpl w:val="140214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2EEF553D"/>
    <w:multiLevelType w:val="hybridMultilevel"/>
    <w:tmpl w:val="B802DC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0AA3127"/>
    <w:multiLevelType w:val="hybridMultilevel"/>
    <w:tmpl w:val="67E407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0F2983"/>
    <w:multiLevelType w:val="hybridMultilevel"/>
    <w:tmpl w:val="FA1475A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42DE0"/>
    <w:multiLevelType w:val="multilevel"/>
    <w:tmpl w:val="8286AD62"/>
    <w:styleLink w:val="Headings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32E2F62"/>
    <w:multiLevelType w:val="hybridMultilevel"/>
    <w:tmpl w:val="ED687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451807"/>
    <w:multiLevelType w:val="hybridMultilevel"/>
    <w:tmpl w:val="E1ECA9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44A4AD3"/>
    <w:multiLevelType w:val="hybridMultilevel"/>
    <w:tmpl w:val="9D5EA23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063A36"/>
    <w:multiLevelType w:val="singleLevel"/>
    <w:tmpl w:val="6B2600BC"/>
    <w:lvl w:ilvl="0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7" w15:restartNumberingAfterBreak="0">
    <w:nsid w:val="38A0155F"/>
    <w:multiLevelType w:val="hybridMultilevel"/>
    <w:tmpl w:val="38FC81F0"/>
    <w:lvl w:ilvl="0" w:tplc="37D68D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9425C61"/>
    <w:multiLevelType w:val="hybridMultilevel"/>
    <w:tmpl w:val="AFB64A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F86397"/>
    <w:multiLevelType w:val="hybridMultilevel"/>
    <w:tmpl w:val="CEEEFFC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285EB0"/>
    <w:multiLevelType w:val="hybridMultilevel"/>
    <w:tmpl w:val="45D4474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5475EA"/>
    <w:multiLevelType w:val="hybridMultilevel"/>
    <w:tmpl w:val="AE187230"/>
    <w:lvl w:ilvl="0" w:tplc="4009000F">
      <w:start w:val="1"/>
      <w:numFmt w:val="decimal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2" w15:restartNumberingAfterBreak="0">
    <w:nsid w:val="4911507B"/>
    <w:multiLevelType w:val="hybridMultilevel"/>
    <w:tmpl w:val="0BCE3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3003EE"/>
    <w:multiLevelType w:val="hybridMultilevel"/>
    <w:tmpl w:val="E3E2ECE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5B26680"/>
    <w:multiLevelType w:val="hybridMultilevel"/>
    <w:tmpl w:val="B29EFD6A"/>
    <w:lvl w:ilvl="0" w:tplc="7B68A24C">
      <w:start w:val="1"/>
      <w:numFmt w:val="decimal"/>
      <w:lvlText w:val="%1."/>
      <w:lvlJc w:val="left"/>
      <w:pPr>
        <w:tabs>
          <w:tab w:val="num" w:pos="144"/>
        </w:tabs>
        <w:ind w:left="144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6682D84"/>
    <w:multiLevelType w:val="hybridMultilevel"/>
    <w:tmpl w:val="E9BA1AC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021047"/>
    <w:multiLevelType w:val="hybridMultilevel"/>
    <w:tmpl w:val="D244FA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375C3D"/>
    <w:multiLevelType w:val="hybridMultilevel"/>
    <w:tmpl w:val="8FFC59BE"/>
    <w:lvl w:ilvl="0" w:tplc="3732E402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B537EB"/>
    <w:multiLevelType w:val="hybridMultilevel"/>
    <w:tmpl w:val="CCBE0FF4"/>
    <w:lvl w:ilvl="0" w:tplc="4009000F">
      <w:start w:val="1"/>
      <w:numFmt w:val="decimal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39" w15:restartNumberingAfterBreak="0">
    <w:nsid w:val="60EF08EF"/>
    <w:multiLevelType w:val="hybridMultilevel"/>
    <w:tmpl w:val="F6D87C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12936E8"/>
    <w:multiLevelType w:val="hybridMultilevel"/>
    <w:tmpl w:val="95764F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60774AA"/>
    <w:multiLevelType w:val="hybridMultilevel"/>
    <w:tmpl w:val="C8A4B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6BD7B9D"/>
    <w:multiLevelType w:val="hybridMultilevel"/>
    <w:tmpl w:val="A1A0255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7CE7E48"/>
    <w:multiLevelType w:val="hybridMultilevel"/>
    <w:tmpl w:val="0C2694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95B6FA9"/>
    <w:multiLevelType w:val="hybridMultilevel"/>
    <w:tmpl w:val="E3B05C3A"/>
    <w:lvl w:ilvl="0" w:tplc="14EE448A">
      <w:start w:val="1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31672"/>
    <w:multiLevelType w:val="hybridMultilevel"/>
    <w:tmpl w:val="9DBE1D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27533"/>
    <w:multiLevelType w:val="hybridMultilevel"/>
    <w:tmpl w:val="08A054D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6"/>
  </w:num>
  <w:num w:numId="2">
    <w:abstractNumId w:val="7"/>
  </w:num>
  <w:num w:numId="3">
    <w:abstractNumId w:val="34"/>
  </w:num>
  <w:num w:numId="4">
    <w:abstractNumId w:val="22"/>
  </w:num>
  <w:num w:numId="5">
    <w:abstractNumId w:val="33"/>
  </w:num>
  <w:num w:numId="6">
    <w:abstractNumId w:val="18"/>
  </w:num>
  <w:num w:numId="7">
    <w:abstractNumId w:val="18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0"/>
  </w:num>
  <w:num w:numId="10">
    <w:abstractNumId w:val="6"/>
  </w:num>
  <w:num w:numId="11">
    <w:abstractNumId w:val="4"/>
  </w:num>
  <w:num w:numId="12">
    <w:abstractNumId w:val="29"/>
  </w:num>
  <w:num w:numId="13">
    <w:abstractNumId w:val="27"/>
  </w:num>
  <w:num w:numId="14">
    <w:abstractNumId w:val="17"/>
  </w:num>
  <w:num w:numId="15">
    <w:abstractNumId w:val="32"/>
  </w:num>
  <w:num w:numId="16">
    <w:abstractNumId w:val="9"/>
  </w:num>
  <w:num w:numId="17">
    <w:abstractNumId w:val="19"/>
  </w:num>
  <w:num w:numId="18">
    <w:abstractNumId w:val="23"/>
  </w:num>
  <w:num w:numId="19">
    <w:abstractNumId w:val="46"/>
  </w:num>
  <w:num w:numId="20">
    <w:abstractNumId w:val="39"/>
  </w:num>
  <w:num w:numId="21">
    <w:abstractNumId w:val="1"/>
  </w:num>
  <w:num w:numId="22">
    <w:abstractNumId w:val="13"/>
  </w:num>
  <w:num w:numId="23">
    <w:abstractNumId w:val="12"/>
  </w:num>
  <w:num w:numId="2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3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42"/>
  </w:num>
  <w:num w:numId="28">
    <w:abstractNumId w:val="43"/>
  </w:num>
  <w:num w:numId="29">
    <w:abstractNumId w:val="20"/>
  </w:num>
  <w:num w:numId="30">
    <w:abstractNumId w:val="2"/>
  </w:num>
  <w:num w:numId="31">
    <w:abstractNumId w:val="3"/>
  </w:num>
  <w:num w:numId="32">
    <w:abstractNumId w:val="15"/>
  </w:num>
  <w:num w:numId="33">
    <w:abstractNumId w:val="16"/>
  </w:num>
  <w:num w:numId="34">
    <w:abstractNumId w:val="35"/>
  </w:num>
  <w:num w:numId="35">
    <w:abstractNumId w:val="40"/>
  </w:num>
  <w:num w:numId="36">
    <w:abstractNumId w:val="24"/>
  </w:num>
  <w:num w:numId="37">
    <w:abstractNumId w:val="41"/>
  </w:num>
  <w:num w:numId="38">
    <w:abstractNumId w:val="31"/>
  </w:num>
  <w:num w:numId="39">
    <w:abstractNumId w:val="38"/>
  </w:num>
  <w:num w:numId="40">
    <w:abstractNumId w:val="11"/>
  </w:num>
  <w:num w:numId="41">
    <w:abstractNumId w:val="28"/>
  </w:num>
  <w:num w:numId="42">
    <w:abstractNumId w:val="10"/>
  </w:num>
  <w:num w:numId="43">
    <w:abstractNumId w:val="21"/>
  </w:num>
  <w:num w:numId="44">
    <w:abstractNumId w:val="36"/>
  </w:num>
  <w:num w:numId="45">
    <w:abstractNumId w:val="37"/>
  </w:num>
  <w:num w:numId="46">
    <w:abstractNumId w:val="5"/>
  </w:num>
  <w:num w:numId="47">
    <w:abstractNumId w:val="45"/>
  </w:num>
  <w:num w:numId="48">
    <w:abstractNumId w:val="25"/>
  </w:num>
  <w:num w:numId="49">
    <w:abstractNumId w:val="4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6D8"/>
    <w:rsid w:val="00005FD7"/>
    <w:rsid w:val="000077F3"/>
    <w:rsid w:val="0002405F"/>
    <w:rsid w:val="000418B5"/>
    <w:rsid w:val="00051EB3"/>
    <w:rsid w:val="000669D4"/>
    <w:rsid w:val="0007238E"/>
    <w:rsid w:val="000828E6"/>
    <w:rsid w:val="000B357B"/>
    <w:rsid w:val="000B4BB8"/>
    <w:rsid w:val="000B72FF"/>
    <w:rsid w:val="000C3580"/>
    <w:rsid w:val="000D2E68"/>
    <w:rsid w:val="000E393C"/>
    <w:rsid w:val="000F6364"/>
    <w:rsid w:val="00101CA1"/>
    <w:rsid w:val="00102B4C"/>
    <w:rsid w:val="001042FF"/>
    <w:rsid w:val="00104EC6"/>
    <w:rsid w:val="00105126"/>
    <w:rsid w:val="00106034"/>
    <w:rsid w:val="00113F8C"/>
    <w:rsid w:val="00120623"/>
    <w:rsid w:val="00122BEC"/>
    <w:rsid w:val="001320EA"/>
    <w:rsid w:val="00134C10"/>
    <w:rsid w:val="001749D2"/>
    <w:rsid w:val="00176BD1"/>
    <w:rsid w:val="00191E07"/>
    <w:rsid w:val="001927F2"/>
    <w:rsid w:val="001A510B"/>
    <w:rsid w:val="001A7313"/>
    <w:rsid w:val="001B05B5"/>
    <w:rsid w:val="001B09F0"/>
    <w:rsid w:val="001B0DC2"/>
    <w:rsid w:val="001C1DC3"/>
    <w:rsid w:val="001C4577"/>
    <w:rsid w:val="001D057C"/>
    <w:rsid w:val="001D7137"/>
    <w:rsid w:val="001E207E"/>
    <w:rsid w:val="00201DB1"/>
    <w:rsid w:val="0020786B"/>
    <w:rsid w:val="00215D7F"/>
    <w:rsid w:val="00224B0E"/>
    <w:rsid w:val="00224F80"/>
    <w:rsid w:val="00236BF0"/>
    <w:rsid w:val="00236DCF"/>
    <w:rsid w:val="0024086A"/>
    <w:rsid w:val="002442A8"/>
    <w:rsid w:val="0024541E"/>
    <w:rsid w:val="00253B55"/>
    <w:rsid w:val="00266BEE"/>
    <w:rsid w:val="00290006"/>
    <w:rsid w:val="002A574F"/>
    <w:rsid w:val="002C1778"/>
    <w:rsid w:val="002C25C7"/>
    <w:rsid w:val="002C6EEF"/>
    <w:rsid w:val="002D1A61"/>
    <w:rsid w:val="002D5555"/>
    <w:rsid w:val="002E2491"/>
    <w:rsid w:val="002F2206"/>
    <w:rsid w:val="002F384D"/>
    <w:rsid w:val="00300A97"/>
    <w:rsid w:val="00303BD0"/>
    <w:rsid w:val="003109D4"/>
    <w:rsid w:val="00327D7E"/>
    <w:rsid w:val="00334695"/>
    <w:rsid w:val="00344101"/>
    <w:rsid w:val="00351829"/>
    <w:rsid w:val="00357BCE"/>
    <w:rsid w:val="00373DD0"/>
    <w:rsid w:val="00377E7B"/>
    <w:rsid w:val="003A132A"/>
    <w:rsid w:val="003A4863"/>
    <w:rsid w:val="003C2D24"/>
    <w:rsid w:val="003D6230"/>
    <w:rsid w:val="003E0B5E"/>
    <w:rsid w:val="003E1743"/>
    <w:rsid w:val="003E454D"/>
    <w:rsid w:val="003F3890"/>
    <w:rsid w:val="00401B3D"/>
    <w:rsid w:val="004031BE"/>
    <w:rsid w:val="00405886"/>
    <w:rsid w:val="00407660"/>
    <w:rsid w:val="00411089"/>
    <w:rsid w:val="00411A8D"/>
    <w:rsid w:val="004167E1"/>
    <w:rsid w:val="004241A9"/>
    <w:rsid w:val="00424884"/>
    <w:rsid w:val="004329AF"/>
    <w:rsid w:val="00432CC2"/>
    <w:rsid w:val="00441DBF"/>
    <w:rsid w:val="00446641"/>
    <w:rsid w:val="00447DB4"/>
    <w:rsid w:val="00464563"/>
    <w:rsid w:val="00475847"/>
    <w:rsid w:val="0047782B"/>
    <w:rsid w:val="00477F0C"/>
    <w:rsid w:val="00480453"/>
    <w:rsid w:val="004900E7"/>
    <w:rsid w:val="00491FB7"/>
    <w:rsid w:val="004948E4"/>
    <w:rsid w:val="004B4B69"/>
    <w:rsid w:val="004B5747"/>
    <w:rsid w:val="004C42F4"/>
    <w:rsid w:val="004C4940"/>
    <w:rsid w:val="004C49A2"/>
    <w:rsid w:val="004C73D1"/>
    <w:rsid w:val="004D41E1"/>
    <w:rsid w:val="004D4E30"/>
    <w:rsid w:val="0050350B"/>
    <w:rsid w:val="00512393"/>
    <w:rsid w:val="0051403B"/>
    <w:rsid w:val="00514168"/>
    <w:rsid w:val="0051466C"/>
    <w:rsid w:val="00514EDB"/>
    <w:rsid w:val="00541BDE"/>
    <w:rsid w:val="005446E8"/>
    <w:rsid w:val="00544822"/>
    <w:rsid w:val="00552313"/>
    <w:rsid w:val="00552507"/>
    <w:rsid w:val="005558E8"/>
    <w:rsid w:val="00557678"/>
    <w:rsid w:val="0056098D"/>
    <w:rsid w:val="00567B74"/>
    <w:rsid w:val="00583F01"/>
    <w:rsid w:val="0058783E"/>
    <w:rsid w:val="00597015"/>
    <w:rsid w:val="005A44BD"/>
    <w:rsid w:val="005B08D6"/>
    <w:rsid w:val="005B29CE"/>
    <w:rsid w:val="005D381D"/>
    <w:rsid w:val="005E61C8"/>
    <w:rsid w:val="005E643B"/>
    <w:rsid w:val="005E67C0"/>
    <w:rsid w:val="005F07AA"/>
    <w:rsid w:val="005F2202"/>
    <w:rsid w:val="00603165"/>
    <w:rsid w:val="00604996"/>
    <w:rsid w:val="006125B3"/>
    <w:rsid w:val="00614155"/>
    <w:rsid w:val="0061572C"/>
    <w:rsid w:val="006309B1"/>
    <w:rsid w:val="0063173D"/>
    <w:rsid w:val="006361A0"/>
    <w:rsid w:val="00650148"/>
    <w:rsid w:val="0065777A"/>
    <w:rsid w:val="00666432"/>
    <w:rsid w:val="00671481"/>
    <w:rsid w:val="006937FD"/>
    <w:rsid w:val="006B01D0"/>
    <w:rsid w:val="006C2148"/>
    <w:rsid w:val="006C61D0"/>
    <w:rsid w:val="006E1868"/>
    <w:rsid w:val="006E1C97"/>
    <w:rsid w:val="006E2596"/>
    <w:rsid w:val="006E5A67"/>
    <w:rsid w:val="006F0DF1"/>
    <w:rsid w:val="006F1AC7"/>
    <w:rsid w:val="0071151D"/>
    <w:rsid w:val="00714FE2"/>
    <w:rsid w:val="0071732C"/>
    <w:rsid w:val="00727424"/>
    <w:rsid w:val="00750E5A"/>
    <w:rsid w:val="00751DB7"/>
    <w:rsid w:val="00756EEF"/>
    <w:rsid w:val="00767724"/>
    <w:rsid w:val="00772C90"/>
    <w:rsid w:val="00791406"/>
    <w:rsid w:val="00791B24"/>
    <w:rsid w:val="00796312"/>
    <w:rsid w:val="007B2F62"/>
    <w:rsid w:val="007B5199"/>
    <w:rsid w:val="007B680A"/>
    <w:rsid w:val="007D1BBC"/>
    <w:rsid w:val="007D3A58"/>
    <w:rsid w:val="007D5569"/>
    <w:rsid w:val="007D6F57"/>
    <w:rsid w:val="00802744"/>
    <w:rsid w:val="008050D1"/>
    <w:rsid w:val="0082699D"/>
    <w:rsid w:val="0083170F"/>
    <w:rsid w:val="00832929"/>
    <w:rsid w:val="00850662"/>
    <w:rsid w:val="00851DB3"/>
    <w:rsid w:val="00870D75"/>
    <w:rsid w:val="00873C36"/>
    <w:rsid w:val="00876120"/>
    <w:rsid w:val="008928F8"/>
    <w:rsid w:val="00895AD2"/>
    <w:rsid w:val="008A46D8"/>
    <w:rsid w:val="008B3599"/>
    <w:rsid w:val="008C3879"/>
    <w:rsid w:val="008D126E"/>
    <w:rsid w:val="008D387B"/>
    <w:rsid w:val="008D7160"/>
    <w:rsid w:val="008E5BB4"/>
    <w:rsid w:val="008F698A"/>
    <w:rsid w:val="0090454D"/>
    <w:rsid w:val="0090469E"/>
    <w:rsid w:val="009126B4"/>
    <w:rsid w:val="00917D2A"/>
    <w:rsid w:val="00920C2B"/>
    <w:rsid w:val="009340C7"/>
    <w:rsid w:val="00946BF8"/>
    <w:rsid w:val="00951801"/>
    <w:rsid w:val="00953B31"/>
    <w:rsid w:val="0095436D"/>
    <w:rsid w:val="00954A68"/>
    <w:rsid w:val="0095635C"/>
    <w:rsid w:val="00963638"/>
    <w:rsid w:val="009660D9"/>
    <w:rsid w:val="0097225E"/>
    <w:rsid w:val="00972C33"/>
    <w:rsid w:val="00977D8C"/>
    <w:rsid w:val="00981DD2"/>
    <w:rsid w:val="009914D7"/>
    <w:rsid w:val="00992B3A"/>
    <w:rsid w:val="00996501"/>
    <w:rsid w:val="00996B8D"/>
    <w:rsid w:val="00997495"/>
    <w:rsid w:val="009B2FC3"/>
    <w:rsid w:val="009C0542"/>
    <w:rsid w:val="009C0F84"/>
    <w:rsid w:val="009C1FDA"/>
    <w:rsid w:val="009C278E"/>
    <w:rsid w:val="009C7789"/>
    <w:rsid w:val="009D2EF7"/>
    <w:rsid w:val="009D38F8"/>
    <w:rsid w:val="009D6174"/>
    <w:rsid w:val="009E1049"/>
    <w:rsid w:val="009E7CFD"/>
    <w:rsid w:val="009F25BE"/>
    <w:rsid w:val="009F6909"/>
    <w:rsid w:val="00A10D4C"/>
    <w:rsid w:val="00A123E2"/>
    <w:rsid w:val="00A13317"/>
    <w:rsid w:val="00A140A4"/>
    <w:rsid w:val="00A1643C"/>
    <w:rsid w:val="00A23589"/>
    <w:rsid w:val="00A32C00"/>
    <w:rsid w:val="00A3641B"/>
    <w:rsid w:val="00A435BF"/>
    <w:rsid w:val="00A44BDE"/>
    <w:rsid w:val="00A57E90"/>
    <w:rsid w:val="00A605C8"/>
    <w:rsid w:val="00A66F17"/>
    <w:rsid w:val="00A73B19"/>
    <w:rsid w:val="00A92EB9"/>
    <w:rsid w:val="00A96462"/>
    <w:rsid w:val="00A96B49"/>
    <w:rsid w:val="00AA4EB3"/>
    <w:rsid w:val="00AA723C"/>
    <w:rsid w:val="00AB1353"/>
    <w:rsid w:val="00AB3064"/>
    <w:rsid w:val="00AB3944"/>
    <w:rsid w:val="00AC6BCF"/>
    <w:rsid w:val="00AD28DC"/>
    <w:rsid w:val="00AE15CA"/>
    <w:rsid w:val="00AE647F"/>
    <w:rsid w:val="00AE6A52"/>
    <w:rsid w:val="00B0357C"/>
    <w:rsid w:val="00B10A10"/>
    <w:rsid w:val="00B10B5C"/>
    <w:rsid w:val="00B21EEE"/>
    <w:rsid w:val="00B3755F"/>
    <w:rsid w:val="00B437B4"/>
    <w:rsid w:val="00B5413A"/>
    <w:rsid w:val="00B61A1F"/>
    <w:rsid w:val="00B64DD8"/>
    <w:rsid w:val="00B67D46"/>
    <w:rsid w:val="00B7485B"/>
    <w:rsid w:val="00B77C02"/>
    <w:rsid w:val="00B81FAA"/>
    <w:rsid w:val="00B83B1D"/>
    <w:rsid w:val="00B90515"/>
    <w:rsid w:val="00BA2BA3"/>
    <w:rsid w:val="00BA6EE5"/>
    <w:rsid w:val="00BB0A2F"/>
    <w:rsid w:val="00BB7B99"/>
    <w:rsid w:val="00BC19F8"/>
    <w:rsid w:val="00BC24F6"/>
    <w:rsid w:val="00BD3E24"/>
    <w:rsid w:val="00BD4458"/>
    <w:rsid w:val="00BE723B"/>
    <w:rsid w:val="00BF084E"/>
    <w:rsid w:val="00BF224E"/>
    <w:rsid w:val="00BF3662"/>
    <w:rsid w:val="00C0344C"/>
    <w:rsid w:val="00C0717B"/>
    <w:rsid w:val="00C11D38"/>
    <w:rsid w:val="00C2177C"/>
    <w:rsid w:val="00C37A12"/>
    <w:rsid w:val="00C409E7"/>
    <w:rsid w:val="00C42CE5"/>
    <w:rsid w:val="00C443CB"/>
    <w:rsid w:val="00C63251"/>
    <w:rsid w:val="00C7412E"/>
    <w:rsid w:val="00CD28B1"/>
    <w:rsid w:val="00CD358A"/>
    <w:rsid w:val="00CD537A"/>
    <w:rsid w:val="00CE3146"/>
    <w:rsid w:val="00CF34CB"/>
    <w:rsid w:val="00D07E2A"/>
    <w:rsid w:val="00D12E2A"/>
    <w:rsid w:val="00D1718C"/>
    <w:rsid w:val="00D2546D"/>
    <w:rsid w:val="00D25BA4"/>
    <w:rsid w:val="00D33F29"/>
    <w:rsid w:val="00D35FC6"/>
    <w:rsid w:val="00D406B9"/>
    <w:rsid w:val="00D54C54"/>
    <w:rsid w:val="00D54CD7"/>
    <w:rsid w:val="00D61712"/>
    <w:rsid w:val="00D643C0"/>
    <w:rsid w:val="00D65ED6"/>
    <w:rsid w:val="00D90B2E"/>
    <w:rsid w:val="00D90D3F"/>
    <w:rsid w:val="00D92693"/>
    <w:rsid w:val="00DC35D6"/>
    <w:rsid w:val="00E014D0"/>
    <w:rsid w:val="00E04685"/>
    <w:rsid w:val="00E0555C"/>
    <w:rsid w:val="00E11AF1"/>
    <w:rsid w:val="00E126B2"/>
    <w:rsid w:val="00E14F36"/>
    <w:rsid w:val="00E32C5A"/>
    <w:rsid w:val="00E42701"/>
    <w:rsid w:val="00E4314C"/>
    <w:rsid w:val="00E433EC"/>
    <w:rsid w:val="00E434B1"/>
    <w:rsid w:val="00E54AF0"/>
    <w:rsid w:val="00E54E1A"/>
    <w:rsid w:val="00E57A44"/>
    <w:rsid w:val="00E65266"/>
    <w:rsid w:val="00E65DC4"/>
    <w:rsid w:val="00E67536"/>
    <w:rsid w:val="00E81B77"/>
    <w:rsid w:val="00E91F52"/>
    <w:rsid w:val="00E939A1"/>
    <w:rsid w:val="00E95C4A"/>
    <w:rsid w:val="00E96395"/>
    <w:rsid w:val="00EA0B0E"/>
    <w:rsid w:val="00EA62F3"/>
    <w:rsid w:val="00EB2660"/>
    <w:rsid w:val="00EC152A"/>
    <w:rsid w:val="00EC2079"/>
    <w:rsid w:val="00EC6024"/>
    <w:rsid w:val="00ED64F7"/>
    <w:rsid w:val="00EE5D2A"/>
    <w:rsid w:val="00EF2651"/>
    <w:rsid w:val="00EF58C8"/>
    <w:rsid w:val="00F002EA"/>
    <w:rsid w:val="00F2093D"/>
    <w:rsid w:val="00F40AD0"/>
    <w:rsid w:val="00F44E07"/>
    <w:rsid w:val="00F60586"/>
    <w:rsid w:val="00F655F6"/>
    <w:rsid w:val="00F65D4D"/>
    <w:rsid w:val="00F677CE"/>
    <w:rsid w:val="00F7653C"/>
    <w:rsid w:val="00F76CDA"/>
    <w:rsid w:val="00F83FC0"/>
    <w:rsid w:val="00F87368"/>
    <w:rsid w:val="00F902B4"/>
    <w:rsid w:val="00FA153D"/>
    <w:rsid w:val="00FA6A7C"/>
    <w:rsid w:val="00FD0CA7"/>
    <w:rsid w:val="00FD13A2"/>
    <w:rsid w:val="00FD1996"/>
    <w:rsid w:val="00FD360B"/>
    <w:rsid w:val="00FE3CCB"/>
    <w:rsid w:val="00FF4315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B45EF78-01BD-4364-99E2-A7FCAC4E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2A574F"/>
    <w:pPr>
      <w:widowControl w:val="0"/>
    </w:pPr>
    <w:rPr>
      <w:sz w:val="24"/>
      <w:szCs w:val="24"/>
    </w:rPr>
  </w:style>
  <w:style w:type="paragraph" w:styleId="Heading1">
    <w:name w:val="heading 1"/>
    <w:basedOn w:val="Normal"/>
    <w:qFormat/>
    <w:rsid w:val="002A574F"/>
    <w:pPr>
      <w:numPr>
        <w:numId w:val="10"/>
      </w:numPr>
      <w:tabs>
        <w:tab w:val="clear" w:pos="576"/>
        <w:tab w:val="left" w:pos="1080"/>
        <w:tab w:val="num" w:pos="1152"/>
      </w:tabs>
      <w:spacing w:before="240" w:after="120"/>
      <w:ind w:left="1152"/>
      <w:outlineLvl w:val="0"/>
    </w:pPr>
    <w:rPr>
      <w:rFonts w:ascii="Times New Roman Bold" w:hAnsi="Times New Roman Bold"/>
      <w:b/>
    </w:rPr>
  </w:style>
  <w:style w:type="paragraph" w:styleId="Heading2">
    <w:name w:val="heading 2"/>
    <w:basedOn w:val="Normal"/>
    <w:link w:val="Heading2Char"/>
    <w:qFormat/>
    <w:rsid w:val="002A574F"/>
    <w:pPr>
      <w:numPr>
        <w:ilvl w:val="1"/>
        <w:numId w:val="10"/>
      </w:numPr>
      <w:tabs>
        <w:tab w:val="left" w:pos="1620"/>
      </w:tabs>
      <w:spacing w:after="120"/>
      <w:ind w:left="2268"/>
      <w:outlineLvl w:val="1"/>
    </w:pPr>
    <w:rPr>
      <w:sz w:val="22"/>
    </w:rPr>
  </w:style>
  <w:style w:type="paragraph" w:styleId="Heading3">
    <w:name w:val="heading 3"/>
    <w:basedOn w:val="Normal"/>
    <w:qFormat/>
    <w:rsid w:val="002A574F"/>
    <w:pPr>
      <w:numPr>
        <w:ilvl w:val="2"/>
        <w:numId w:val="10"/>
      </w:numPr>
      <w:outlineLvl w:val="2"/>
    </w:pPr>
    <w:rPr>
      <w:iCs/>
      <w:sz w:val="22"/>
    </w:rPr>
  </w:style>
  <w:style w:type="paragraph" w:styleId="Heading4">
    <w:name w:val="heading 4"/>
    <w:basedOn w:val="Normal"/>
    <w:qFormat/>
    <w:rsid w:val="002A574F"/>
    <w:pPr>
      <w:outlineLvl w:val="3"/>
    </w:pPr>
    <w:rPr>
      <w:rFonts w:ascii="Times New Roman Bold" w:hAnsi="Times New Roman Bold"/>
      <w:b/>
    </w:rPr>
  </w:style>
  <w:style w:type="paragraph" w:styleId="Heading5">
    <w:name w:val="heading 5"/>
    <w:basedOn w:val="HeadingBase"/>
    <w:next w:val="Normal"/>
    <w:qFormat/>
    <w:rsid w:val="002A574F"/>
    <w:pPr>
      <w:outlineLvl w:val="4"/>
    </w:pPr>
  </w:style>
  <w:style w:type="paragraph" w:styleId="Heading6">
    <w:name w:val="heading 6"/>
    <w:basedOn w:val="HeadingBase"/>
    <w:next w:val="Normal"/>
    <w:qFormat/>
    <w:rsid w:val="002A574F"/>
    <w:pPr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2A574F"/>
    <w:pPr>
      <w:keepNext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rsid w:val="002A574F"/>
    <w:pPr>
      <w:keepNext/>
      <w:outlineLvl w:val="7"/>
    </w:pPr>
    <w:rPr>
      <w:rFonts w:ascii="Times New Roman Bold" w:hAnsi="Times New Roman Bold"/>
      <w:b/>
      <w:bCs/>
      <w:sz w:val="36"/>
    </w:rPr>
  </w:style>
  <w:style w:type="paragraph" w:styleId="Heading9">
    <w:name w:val="heading 9"/>
    <w:basedOn w:val="Heading8"/>
    <w:next w:val="Normal"/>
    <w:link w:val="Heading9Char"/>
    <w:semiHidden/>
    <w:unhideWhenUsed/>
    <w:qFormat/>
    <w:rsid w:val="00E65266"/>
    <w:pPr>
      <w:keepLines/>
      <w:spacing w:before="200"/>
      <w:outlineLvl w:val="8"/>
    </w:pPr>
    <w:rPr>
      <w:rFonts w:asciiTheme="majorHAnsi" w:eastAsiaTheme="majorEastAsia" w:hAnsiTheme="majorHAnsi" w:cstheme="majorBidi"/>
      <w:b w:val="0"/>
      <w:bCs w:val="0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pPr>
      <w:keepNext/>
      <w:keepLines/>
    </w:pPr>
    <w:rPr>
      <w:kern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Salutation">
    <w:name w:val="Salutation"/>
    <w:basedOn w:val="Normal"/>
    <w:next w:val="SubjectLine"/>
    <w:pPr>
      <w:spacing w:before="240" w:after="240" w:line="240" w:lineRule="atLeast"/>
    </w:pPr>
  </w:style>
  <w:style w:type="paragraph" w:customStyle="1" w:styleId="SubjectLine">
    <w:name w:val="Subject Line"/>
    <w:basedOn w:val="Normal"/>
    <w:next w:val="Normal"/>
    <w:pPr>
      <w:spacing w:after="180" w:line="240" w:lineRule="atLeast"/>
      <w:ind w:left="360" w:hanging="360"/>
    </w:pPr>
    <w:rPr>
      <w:caps/>
      <w:sz w:val="21"/>
    </w:rPr>
  </w:style>
  <w:style w:type="paragraph" w:styleId="Signature">
    <w:name w:val="Signature"/>
    <w:basedOn w:val="Normal"/>
    <w:next w:val="SignatureJobTitle"/>
    <w:pPr>
      <w:keepNext/>
      <w:spacing w:before="880" w:line="240" w:lineRule="atLeast"/>
      <w:ind w:left="4565"/>
    </w:pPr>
  </w:style>
  <w:style w:type="paragraph" w:customStyle="1" w:styleId="SignatureJobTitle">
    <w:name w:val="Signature Job Title"/>
    <w:basedOn w:val="Signature"/>
    <w:next w:val="SignatureCompany"/>
    <w:pPr>
      <w:spacing w:before="0"/>
    </w:pPr>
  </w:style>
  <w:style w:type="paragraph" w:customStyle="1" w:styleId="SignatureCompany">
    <w:name w:val="Signature Company"/>
    <w:basedOn w:val="Signature"/>
    <w:next w:val="ReferenceInitials"/>
    <w:pPr>
      <w:spacing w:before="0"/>
    </w:pPr>
  </w:style>
  <w:style w:type="paragraph" w:customStyle="1" w:styleId="ReferenceInitials">
    <w:name w:val="Reference Initials"/>
    <w:basedOn w:val="Normal"/>
    <w:next w:val="Normal"/>
    <w:pPr>
      <w:keepNext/>
      <w:spacing w:before="220" w:line="240" w:lineRule="atLeast"/>
    </w:pPr>
  </w:style>
  <w:style w:type="paragraph" w:customStyle="1" w:styleId="InsideAddress">
    <w:name w:val="Inside Address"/>
    <w:basedOn w:val="Normal"/>
    <w:pPr>
      <w:spacing w:line="240" w:lineRule="atLeast"/>
    </w:pPr>
  </w:style>
  <w:style w:type="paragraph" w:customStyle="1" w:styleId="InsideAddressName">
    <w:name w:val="Inside Address Name"/>
    <w:basedOn w:val="InsideAddress"/>
    <w:next w:val="InsideAddress"/>
    <w:pPr>
      <w:spacing w:before="220"/>
    </w:pPr>
  </w:style>
  <w:style w:type="paragraph" w:customStyle="1" w:styleId="MailingInstructions">
    <w:name w:val="Mailing Instructions"/>
    <w:basedOn w:val="Normal"/>
    <w:next w:val="InsideAddressName"/>
    <w:pPr>
      <w:keepNext/>
      <w:spacing w:after="240" w:line="240" w:lineRule="atLeast"/>
    </w:pPr>
    <w:rPr>
      <w:caps/>
    </w:rPr>
  </w:style>
  <w:style w:type="paragraph" w:customStyle="1" w:styleId="ReferenceLine">
    <w:name w:val="Reference Line"/>
    <w:basedOn w:val="Normal"/>
    <w:next w:val="MailingInstructions"/>
    <w:pPr>
      <w:keepNext/>
      <w:spacing w:after="240" w:line="240" w:lineRule="atLeast"/>
    </w:pPr>
  </w:style>
  <w:style w:type="paragraph" w:customStyle="1" w:styleId="ReturnAddress">
    <w:name w:val="Return Address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</w:rPr>
  </w:style>
  <w:style w:type="character" w:customStyle="1" w:styleId="Slogan">
    <w:name w:val="Slogan"/>
    <w:basedOn w:val="DefaultParagraphFont"/>
    <w:rPr>
      <w:i/>
      <w:spacing w:val="70"/>
    </w:rPr>
  </w:style>
  <w:style w:type="paragraph" w:styleId="List">
    <w:name w:val="List"/>
    <w:basedOn w:val="Normal"/>
    <w:pPr>
      <w:ind w:left="720" w:hanging="360"/>
    </w:pPr>
  </w:style>
  <w:style w:type="paragraph" w:styleId="ListBullet">
    <w:name w:val="List Bullet"/>
    <w:basedOn w:val="List"/>
    <w:pPr>
      <w:numPr>
        <w:numId w:val="1"/>
      </w:numPr>
      <w:ind w:right="720"/>
    </w:pPr>
  </w:style>
  <w:style w:type="paragraph" w:styleId="ListNumber">
    <w:name w:val="List Number"/>
    <w:basedOn w:val="List"/>
    <w:pPr>
      <w:numPr>
        <w:numId w:val="2"/>
      </w:numPr>
      <w:ind w:right="720"/>
    </w:pPr>
  </w:style>
  <w:style w:type="paragraph" w:styleId="BodyText">
    <w:name w:val="Body Text"/>
    <w:basedOn w:val="Normal"/>
    <w:link w:val="BodyTextChar"/>
    <w:pPr>
      <w:widowControl/>
    </w:pPr>
    <w:rPr>
      <w:sz w:val="20"/>
      <w:szCs w:val="20"/>
    </w:rPr>
  </w:style>
  <w:style w:type="table" w:styleId="TableGrid">
    <w:name w:val="Table Grid"/>
    <w:basedOn w:val="TableNormal"/>
    <w:rsid w:val="0055767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35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3589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BB0A2F"/>
    <w:rPr>
      <w:sz w:val="24"/>
      <w:szCs w:val="24"/>
    </w:rPr>
  </w:style>
  <w:style w:type="character" w:customStyle="1" w:styleId="BodyTextChar">
    <w:name w:val="Body Text Char"/>
    <w:link w:val="BodyText"/>
    <w:rsid w:val="006F0DF1"/>
  </w:style>
  <w:style w:type="character" w:styleId="LineNumber">
    <w:name w:val="line number"/>
    <w:basedOn w:val="DefaultParagraphFont"/>
    <w:rsid w:val="00A96B49"/>
  </w:style>
  <w:style w:type="paragraph" w:styleId="TOCHeading">
    <w:name w:val="TOC Heading"/>
    <w:basedOn w:val="Heading1"/>
    <w:next w:val="Normal"/>
    <w:uiPriority w:val="39"/>
    <w:unhideWhenUsed/>
    <w:qFormat/>
    <w:rsid w:val="002A574F"/>
    <w:pPr>
      <w:keepNext/>
      <w:keepLines/>
      <w:widowControl/>
      <w:numPr>
        <w:numId w:val="0"/>
      </w:numPr>
      <w:tabs>
        <w:tab w:val="clear" w:pos="108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0E393C"/>
    <w:pPr>
      <w:spacing w:before="240" w:after="120"/>
    </w:pPr>
    <w:rPr>
      <w:rFonts w:asciiTheme="minorHAnsi" w:hAnsiTheme="minorHAnsi"/>
      <w:b/>
      <w:bCs/>
      <w:sz w:val="20"/>
    </w:rPr>
  </w:style>
  <w:style w:type="paragraph" w:styleId="TOC2">
    <w:name w:val="toc 2"/>
    <w:basedOn w:val="Normal"/>
    <w:next w:val="Normal"/>
    <w:autoRedefine/>
    <w:uiPriority w:val="39"/>
    <w:rsid w:val="000E393C"/>
    <w:pPr>
      <w:spacing w:before="120"/>
      <w:ind w:left="240"/>
    </w:pPr>
    <w:rPr>
      <w:rFonts w:asciiTheme="minorHAnsi" w:hAnsiTheme="minorHAnsi"/>
      <w:i/>
      <w:iCs/>
      <w:sz w:val="20"/>
    </w:rPr>
  </w:style>
  <w:style w:type="character" w:styleId="Hyperlink">
    <w:name w:val="Hyperlink"/>
    <w:basedOn w:val="DefaultParagraphFont"/>
    <w:uiPriority w:val="99"/>
    <w:unhideWhenUsed/>
    <w:rsid w:val="000E393C"/>
    <w:rPr>
      <w:color w:val="0000FF" w:themeColor="hyperlink"/>
      <w:u w:val="single"/>
    </w:rPr>
  </w:style>
  <w:style w:type="paragraph" w:styleId="ListParagraph">
    <w:name w:val="List Paragraph"/>
    <w:aliases w:val="lp1,Figure_name,Equipment,Numbered Indented Text"/>
    <w:basedOn w:val="Normal"/>
    <w:link w:val="ListParagraphChar"/>
    <w:uiPriority w:val="34"/>
    <w:qFormat/>
    <w:rsid w:val="00954A68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semiHidden/>
    <w:rsid w:val="00E6526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numbering" w:customStyle="1" w:styleId="Headings">
    <w:name w:val="Headings"/>
    <w:uiPriority w:val="99"/>
    <w:rsid w:val="00E65266"/>
    <w:pPr>
      <w:numPr>
        <w:numId w:val="4"/>
      </w:numPr>
    </w:pPr>
  </w:style>
  <w:style w:type="paragraph" w:styleId="Title">
    <w:name w:val="Title"/>
    <w:basedOn w:val="Normal"/>
    <w:link w:val="TitleChar"/>
    <w:qFormat/>
    <w:rsid w:val="00D90B2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90B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Number5">
    <w:name w:val="List Number 5"/>
    <w:basedOn w:val="Normal"/>
    <w:rsid w:val="000828E6"/>
    <w:pPr>
      <w:numPr>
        <w:numId w:val="9"/>
      </w:numPr>
      <w:contextualSpacing/>
    </w:pPr>
  </w:style>
  <w:style w:type="table" w:customStyle="1" w:styleId="TableGrid2">
    <w:name w:val="Table Grid2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D12E2A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20786B"/>
    <w:rPr>
      <w:i/>
      <w:iCs/>
    </w:rPr>
  </w:style>
  <w:style w:type="character" w:customStyle="1" w:styleId="FooterChar">
    <w:name w:val="Footer Char"/>
    <w:basedOn w:val="DefaultParagraphFont"/>
    <w:link w:val="Footer"/>
    <w:locked/>
    <w:rsid w:val="00791406"/>
    <w:rPr>
      <w:sz w:val="24"/>
      <w:szCs w:val="24"/>
    </w:rPr>
  </w:style>
  <w:style w:type="paragraph" w:styleId="TOC3">
    <w:name w:val="toc 3"/>
    <w:basedOn w:val="Normal"/>
    <w:next w:val="Normal"/>
    <w:autoRedefine/>
    <w:unhideWhenUsed/>
    <w:rsid w:val="003D6230"/>
    <w:pPr>
      <w:ind w:left="48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unhideWhenUsed/>
    <w:rsid w:val="003D6230"/>
    <w:pPr>
      <w:ind w:left="72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nhideWhenUsed/>
    <w:rsid w:val="003D6230"/>
    <w:pPr>
      <w:ind w:left="96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nhideWhenUsed/>
    <w:rsid w:val="003D6230"/>
    <w:pPr>
      <w:ind w:left="12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nhideWhenUsed/>
    <w:rsid w:val="003D6230"/>
    <w:pPr>
      <w:ind w:left="144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nhideWhenUsed/>
    <w:rsid w:val="003D6230"/>
    <w:pPr>
      <w:ind w:left="168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nhideWhenUsed/>
    <w:rsid w:val="003D6230"/>
    <w:pPr>
      <w:ind w:left="1920"/>
    </w:pPr>
    <w:rPr>
      <w:rFonts w:asciiTheme="minorHAnsi" w:hAnsiTheme="minorHAnsi"/>
      <w:sz w:val="20"/>
    </w:rPr>
  </w:style>
  <w:style w:type="character" w:customStyle="1" w:styleId="Heading2Char">
    <w:name w:val="Heading 2 Char"/>
    <w:basedOn w:val="DefaultParagraphFont"/>
    <w:link w:val="Heading2"/>
    <w:rsid w:val="00A44BDE"/>
    <w:rPr>
      <w:sz w:val="22"/>
      <w:szCs w:val="24"/>
    </w:rPr>
  </w:style>
  <w:style w:type="character" w:customStyle="1" w:styleId="ListParagraphChar">
    <w:name w:val="List Paragraph Char"/>
    <w:aliases w:val="lp1 Char,Figure_name Char,Equipment Char,Numbered Indented Text Char"/>
    <w:link w:val="ListParagraph"/>
    <w:uiPriority w:val="34"/>
    <w:locked/>
    <w:rsid w:val="00D54C54"/>
    <w:rPr>
      <w:sz w:val="24"/>
      <w:szCs w:val="24"/>
    </w:rPr>
  </w:style>
  <w:style w:type="character" w:customStyle="1" w:styleId="normaltextrun">
    <w:name w:val="normaltextrun"/>
    <w:basedOn w:val="DefaultParagraphFont"/>
    <w:rsid w:val="005E61C8"/>
  </w:style>
  <w:style w:type="character" w:customStyle="1" w:styleId="eop">
    <w:name w:val="eop"/>
    <w:basedOn w:val="DefaultParagraphFont"/>
    <w:rsid w:val="001060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rry.tourtillott\Downloads\VERP-000000%20Rev%204%20-%20Verification%20Plan%20Template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FE3C46086AA419B414AC5C76FAE72" ma:contentTypeVersion="4" ma:contentTypeDescription="Create a new document." ma:contentTypeScope="" ma:versionID="d6cf938b101445330d35fa67b66466c2">
  <xsd:schema xmlns:xsd="http://www.w3.org/2001/XMLSchema" xmlns:xs="http://www.w3.org/2001/XMLSchema" xmlns:p="http://schemas.microsoft.com/office/2006/metadata/properties" xmlns:ns2="92ee2d8b-7bff-4136-a658-8faf2dc2992d" targetNamespace="http://schemas.microsoft.com/office/2006/metadata/properties" ma:root="true" ma:fieldsID="9367911e4e6dd8fbbdd54440c34d3c12" ns2:_="">
    <xsd:import namespace="92ee2d8b-7bff-4136-a658-8faf2dc29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e2d8b-7bff-4136-a658-8faf2dc29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4A349-5B55-4B06-AB06-DC71EE2564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424707-4D35-4E7D-AA6D-AD88604DB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e2d8b-7bff-4136-a658-8faf2dc29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5707A52-ECF7-41B7-9BB2-B10911A1FD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CF64B4-8CD4-4CF1-9FE7-4BB0927D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VERP-000000 Rev 4 - Verification Plan Template (1)</Template>
  <TotalTime>3372</TotalTime>
  <Pages>1</Pages>
  <Words>2028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Title</vt:lpstr>
    </vt:vector>
  </TitlesOfParts>
  <Company>XLTEK</Company>
  <LinksUpToDate>false</LinksUpToDate>
  <CharactersWithSpaces>13562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Terry Tourtillott</dc:creator>
  <cp:lastModifiedBy>Puneeth Gowda S R</cp:lastModifiedBy>
  <cp:revision>58</cp:revision>
  <cp:lastPrinted>2009-01-20T21:48:00Z</cp:lastPrinted>
  <dcterms:created xsi:type="dcterms:W3CDTF">2016-04-12T13:43:00Z</dcterms:created>
  <dcterms:modified xsi:type="dcterms:W3CDTF">2020-12-16T12:47:00Z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N">
    <vt:lpwstr>07-0266</vt:lpwstr>
  </property>
  <property fmtid="{D5CDD505-2E9C-101B-9397-08002B2CF9AE}" pid="3" name="Effective Date">
    <vt:lpwstr>2007-11-16T00:00:00Z</vt:lpwstr>
  </property>
  <property fmtid="{D5CDD505-2E9C-101B-9397-08002B2CF9AE}" pid="4" name="Revision">
    <vt:lpwstr>A</vt:lpwstr>
  </property>
  <property fmtid="{D5CDD505-2E9C-101B-9397-08002B2CF9AE}" pid="5" name="Document Type">
    <vt:lpwstr>Forms</vt:lpwstr>
  </property>
  <property fmtid="{D5CDD505-2E9C-101B-9397-08002B2CF9AE}" pid="6" name="Document number">
    <vt:lpwstr>000000</vt:lpwstr>
  </property>
  <property fmtid="{D5CDD505-2E9C-101B-9397-08002B2CF9AE}" pid="7" name="Obsolete">
    <vt:lpwstr>0</vt:lpwstr>
  </property>
  <property fmtid="{D5CDD505-2E9C-101B-9397-08002B2CF9AE}" pid="8" name="Doc Type">
    <vt:lpwstr>VERP-Verification Plan</vt:lpwstr>
  </property>
  <property fmtid="{D5CDD505-2E9C-101B-9397-08002B2CF9AE}" pid="9" name="ContentTypeId">
    <vt:lpwstr>0x010100235FE3C46086AA419B414AC5C76FAE72</vt:lpwstr>
  </property>
</Properties>
</file>